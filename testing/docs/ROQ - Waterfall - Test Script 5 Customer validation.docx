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10AE" w14:textId="77777777" w:rsidR="00D74C80" w:rsidRDefault="00A23286" w:rsidP="00294477">
      <w:pPr>
        <w:pStyle w:val="ROQHeading1"/>
        <w:pageBreakBefore/>
      </w:pPr>
      <w:r>
        <w:t>Test Script Overview</w:t>
      </w:r>
    </w:p>
    <w:p w14:paraId="5E9CA5BF" w14:textId="77777777" w:rsidR="00A23286" w:rsidRDefault="00A23286" w:rsidP="002F4CC2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14:paraId="0EF0A5CC" w14:textId="77777777" w:rsidTr="03F82D05">
        <w:tc>
          <w:tcPr>
            <w:tcW w:w="1951" w:type="dxa"/>
          </w:tcPr>
          <w:p w14:paraId="3A8F759E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</w:tcPr>
          <w:p w14:paraId="44D94673" w14:textId="3C432BB4" w:rsidR="00A23286" w:rsidRDefault="00FB7E99" w:rsidP="002F4CC2">
            <w:r>
              <w:t>CVA00</w:t>
            </w:r>
            <w:r w:rsidR="006132AC">
              <w:t>5</w:t>
            </w:r>
          </w:p>
          <w:p w14:paraId="2C9FF116" w14:textId="3F629ADC" w:rsidR="00A23286" w:rsidRDefault="00A23286" w:rsidP="03F82D05"/>
        </w:tc>
      </w:tr>
      <w:tr w:rsidR="00A23286" w14:paraId="50479E7A" w14:textId="77777777" w:rsidTr="03F82D05">
        <w:tc>
          <w:tcPr>
            <w:tcW w:w="1951" w:type="dxa"/>
          </w:tcPr>
          <w:p w14:paraId="41153D8E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</w:tcPr>
          <w:p w14:paraId="66E73E22" w14:textId="207ED5F2" w:rsidR="00A23286" w:rsidRDefault="006132AC" w:rsidP="002F4CC2">
            <w:r>
              <w:t>Validation when creating customer</w:t>
            </w:r>
          </w:p>
        </w:tc>
      </w:tr>
      <w:tr w:rsidR="00A23286" w14:paraId="2F2FF42C" w14:textId="77777777" w:rsidTr="03F82D05">
        <w:tc>
          <w:tcPr>
            <w:tcW w:w="1951" w:type="dxa"/>
          </w:tcPr>
          <w:p w14:paraId="66979F63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</w:tcPr>
          <w:p w14:paraId="61CA7679" w14:textId="5D5DAE72" w:rsidR="00E86EBA" w:rsidRDefault="006132AC" w:rsidP="002F4CC2">
            <w:r>
              <w:t xml:space="preserve">Does it validate that something has been entered and does it have a cap on the </w:t>
            </w:r>
            <w:proofErr w:type="gramStart"/>
            <w:r>
              <w:t>amount</w:t>
            </w:r>
            <w:proofErr w:type="gramEnd"/>
            <w:r>
              <w:t xml:space="preserve"> of characters are </w:t>
            </w:r>
            <w:r w:rsidR="002C3620">
              <w:t xml:space="preserve">entered. </w:t>
            </w:r>
          </w:p>
        </w:tc>
      </w:tr>
      <w:tr w:rsidR="00A23286" w14:paraId="405623F5" w14:textId="77777777" w:rsidTr="03F82D05">
        <w:tc>
          <w:tcPr>
            <w:tcW w:w="1951" w:type="dxa"/>
          </w:tcPr>
          <w:p w14:paraId="5DB70B42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</w:tcPr>
          <w:p w14:paraId="5237C38F" w14:textId="7473E2E9" w:rsidR="00A23286" w:rsidRDefault="7A7F7AC8" w:rsidP="002F4CC2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14:paraId="1BF9438A" w14:textId="77777777" w:rsidTr="03F82D05">
        <w:tc>
          <w:tcPr>
            <w:tcW w:w="1951" w:type="dxa"/>
          </w:tcPr>
          <w:p w14:paraId="43AE5422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</w:tcPr>
          <w:p w14:paraId="11DE65EF" w14:textId="3589DBD4" w:rsidR="00A23286" w:rsidRDefault="002C3620" w:rsidP="002F4CC2">
            <w:r>
              <w:t>Create a customer and see if it has any sort of validation</w:t>
            </w:r>
          </w:p>
        </w:tc>
      </w:tr>
      <w:tr w:rsidR="00A23286" w14:paraId="10C9F4A2" w14:textId="77777777" w:rsidTr="03F82D05">
        <w:tc>
          <w:tcPr>
            <w:tcW w:w="1951" w:type="dxa"/>
          </w:tcPr>
          <w:p w14:paraId="44A0C413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</w:tcPr>
          <w:p w14:paraId="668ED68E" w14:textId="6D7E1302" w:rsidR="00A23286" w:rsidRDefault="105B3A78" w:rsidP="745D3ECF">
            <w:r>
              <w:t xml:space="preserve">No dependencies on other test scripts, require </w:t>
            </w:r>
            <w:r w:rsidR="5D541F56">
              <w:t xml:space="preserve">just </w:t>
            </w:r>
            <w:r>
              <w:t xml:space="preserve">a </w:t>
            </w:r>
            <w:r w:rsidR="74211B7D">
              <w:t xml:space="preserve">single </w:t>
            </w:r>
            <w:r>
              <w:t>Domain node</w:t>
            </w:r>
            <w:r w:rsidR="7E2FDB8F">
              <w:t xml:space="preserve"> to exist</w:t>
            </w:r>
            <w:r w:rsidR="6388B77F">
              <w:t xml:space="preserve"> in the database</w:t>
            </w:r>
            <w:r w:rsidR="7E2FDB8F">
              <w:t xml:space="preserve"> and be specified as a pre-requirement</w:t>
            </w:r>
          </w:p>
        </w:tc>
      </w:tr>
    </w:tbl>
    <w:p w14:paraId="2EBAA5AC" w14:textId="77777777" w:rsidR="00A23286" w:rsidRDefault="00A23286" w:rsidP="002F4CC2">
      <w:pPr>
        <w:jc w:val="both"/>
      </w:pPr>
    </w:p>
    <w:p w14:paraId="49728183" w14:textId="77777777" w:rsidR="00597D7E" w:rsidRDefault="00597D7E" w:rsidP="00597D7E">
      <w:pPr>
        <w:pStyle w:val="ROQExplanationText"/>
        <w:rPr>
          <w:i w:val="0"/>
        </w:rPr>
      </w:pPr>
    </w:p>
    <w:p w14:paraId="48DF6A1D" w14:textId="77777777" w:rsidR="00D74C80" w:rsidRPr="00597D7E" w:rsidRDefault="00D74C80" w:rsidP="00597D7E">
      <w:pPr>
        <w:pStyle w:val="ROQExplanationText"/>
        <w:rPr>
          <w:i w:val="0"/>
        </w:rPr>
        <w:sectPr w:rsidR="00D74C80" w:rsidRPr="00597D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2" w:right="1134" w:bottom="1134" w:left="1134" w:header="284" w:footer="284" w:gutter="0"/>
          <w:cols w:space="708"/>
          <w:docGrid w:linePitch="360"/>
        </w:sectPr>
      </w:pPr>
    </w:p>
    <w:p w14:paraId="3DF6A71D" w14:textId="77777777" w:rsidR="00D74C80" w:rsidRDefault="00D74C80" w:rsidP="00294477">
      <w:pPr>
        <w:pStyle w:val="ROQHeading1"/>
      </w:pPr>
      <w:bookmarkStart w:id="0" w:name="_Toc252877524"/>
      <w:r>
        <w:lastRenderedPageBreak/>
        <w:t xml:space="preserve">Test </w:t>
      </w:r>
      <w:bookmarkEnd w:id="0"/>
      <w:r w:rsidR="00597D7E">
        <w:t>Steps</w:t>
      </w:r>
    </w:p>
    <w:p w14:paraId="3A75CF70" w14:textId="77777777" w:rsidR="00D74C80" w:rsidRDefault="00D74C80" w:rsidP="00294477">
      <w:pPr>
        <w:pStyle w:val="ROQExplanationText"/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="00597D7E" w:rsidRPr="00B31034" w14:paraId="51C32F70" w14:textId="77777777" w:rsidTr="745D3ECF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</w:tcPr>
          <w:p w14:paraId="54A3D59A" w14:textId="77777777" w:rsidR="00597D7E" w:rsidRPr="00B31034" w:rsidRDefault="00597D7E" w:rsidP="002944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</w:tcPr>
          <w:p w14:paraId="2C464D96" w14:textId="77777777" w:rsidR="00597D7E" w:rsidRPr="00B31034" w:rsidRDefault="00597D7E" w:rsidP="002944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01B48C3" w14:textId="77777777" w:rsidR="00597D7E" w:rsidRPr="00B31034" w:rsidRDefault="00597D7E" w:rsidP="00294477">
            <w:pPr>
              <w:pStyle w:val="ROQTableHeading"/>
            </w:pPr>
            <w:r>
              <w:t>Expected Result</w:t>
            </w:r>
          </w:p>
        </w:tc>
      </w:tr>
      <w:tr w:rsidR="00597D7E" w:rsidRPr="00B31034" w14:paraId="4564D62E" w14:textId="77777777" w:rsidTr="005978B2">
        <w:trPr>
          <w:cantSplit/>
          <w:trHeight w:val="3511"/>
        </w:trPr>
        <w:tc>
          <w:tcPr>
            <w:tcW w:w="826" w:type="dxa"/>
          </w:tcPr>
          <w:p w14:paraId="1289DC21" w14:textId="77777777" w:rsidR="00597D7E" w:rsidRPr="00B31034" w:rsidRDefault="00597D7E" w:rsidP="00B31034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</w:tcPr>
          <w:p w14:paraId="4DCE8C12" w14:textId="581FA515" w:rsidR="00597D7E" w:rsidRPr="00B31034" w:rsidRDefault="4000EF66" w:rsidP="00B31034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</w:tcPr>
          <w:p w14:paraId="793E9F1E" w14:textId="1279B3C1" w:rsidR="00597D7E" w:rsidRPr="00B31034" w:rsidRDefault="4000EF66" w:rsidP="00B31034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="51AF4C8A" w:rsidRPr="745D3ECF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="51AF4C8A" w:rsidRPr="745D3ECF">
              <w:rPr>
                <w:i/>
                <w:iCs/>
              </w:rPr>
              <w:t>Credersi</w:t>
            </w:r>
            <w:proofErr w:type="spellEnd"/>
            <w:r w:rsidR="51AF4C8A" w:rsidRPr="745D3ECF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14:paraId="697B0170" w14:textId="77777777" w:rsidTr="745D3ECF">
              <w:tc>
                <w:tcPr>
                  <w:tcW w:w="1140" w:type="dxa"/>
                </w:tcPr>
                <w:p w14:paraId="2F57B4D3" w14:textId="16011FF1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14:paraId="5D2D5673" w14:textId="065C036F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14:paraId="777552D8" w14:textId="77777777" w:rsidTr="745D3ECF">
              <w:tc>
                <w:tcPr>
                  <w:tcW w:w="1140" w:type="dxa"/>
                </w:tcPr>
                <w:p w14:paraId="2D2C8B2C" w14:textId="266F9952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14:paraId="559E65F0" w14:textId="3A0254A8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14:paraId="668865F1" w14:textId="77777777" w:rsidTr="745D3ECF">
              <w:tc>
                <w:tcPr>
                  <w:tcW w:w="1140" w:type="dxa"/>
                </w:tcPr>
                <w:p w14:paraId="33126497" w14:textId="4288BA0A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14:paraId="6304AF0B" w14:textId="22103255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14:paraId="10B9FF03" w14:textId="77777777" w:rsidTr="745D3ECF">
              <w:tc>
                <w:tcPr>
                  <w:tcW w:w="1140" w:type="dxa"/>
                </w:tcPr>
                <w:p w14:paraId="0BAC1EB8" w14:textId="38AEB9FF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14:paraId="202ADC91" w14:textId="5747D186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14:paraId="5686DC41" w14:textId="77777777" w:rsidTr="745D3ECF">
              <w:tc>
                <w:tcPr>
                  <w:tcW w:w="1140" w:type="dxa"/>
                </w:tcPr>
                <w:p w14:paraId="17B1D379" w14:textId="43162FC5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14:paraId="465BBBE3" w14:textId="65B87E9D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14:paraId="6002B108" w14:textId="77777777" w:rsidTr="745D3ECF">
              <w:tc>
                <w:tcPr>
                  <w:tcW w:w="1140" w:type="dxa"/>
                </w:tcPr>
                <w:p w14:paraId="3185B363" w14:textId="58C75143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14:paraId="097CA8BF" w14:textId="1C6AD16D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14:paraId="07E05D38" w14:textId="047A40A9" w:rsidR="00597D7E" w:rsidRPr="00B31034" w:rsidRDefault="00597D7E" w:rsidP="745D3ECF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="00597D7E" w:rsidRPr="00B31034" w14:paraId="642CE1E5" w14:textId="77777777" w:rsidTr="745D3ECF">
        <w:trPr>
          <w:cantSplit/>
        </w:trPr>
        <w:tc>
          <w:tcPr>
            <w:tcW w:w="826" w:type="dxa"/>
          </w:tcPr>
          <w:p w14:paraId="48797C53" w14:textId="77777777" w:rsidR="00597D7E" w:rsidRPr="00B31034" w:rsidRDefault="00597D7E" w:rsidP="00B31034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</w:tcPr>
          <w:p w14:paraId="77A35F48" w14:textId="6AD1AA94" w:rsidR="00597D7E" w:rsidRPr="00B31034" w:rsidRDefault="320DE512" w:rsidP="00B3103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</w:tcPr>
          <w:p w14:paraId="6065128A" w14:textId="559E8A24" w:rsidR="00597D7E" w:rsidRPr="00B31034" w:rsidRDefault="369027CE" w:rsidP="745D3ECF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14:paraId="7BD177E7" w14:textId="77777777" w:rsidTr="745D3ECF">
              <w:tc>
                <w:tcPr>
                  <w:tcW w:w="1335" w:type="dxa"/>
                </w:tcPr>
                <w:p w14:paraId="1705D258" w14:textId="281FCB83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14:paraId="60BFC21E" w14:textId="4BE61181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14:paraId="2F06AC85" w14:textId="77777777" w:rsidTr="745D3ECF">
              <w:tc>
                <w:tcPr>
                  <w:tcW w:w="1335" w:type="dxa"/>
                </w:tcPr>
                <w:p w14:paraId="5F73F498" w14:textId="74B73FEF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14:paraId="1D09944D" w14:textId="70C32B33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14:paraId="3ABF1BDD" w14:textId="77777777" w:rsidTr="745D3ECF">
              <w:tc>
                <w:tcPr>
                  <w:tcW w:w="1335" w:type="dxa"/>
                </w:tcPr>
                <w:p w14:paraId="6E06C959" w14:textId="4A8E1016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14:paraId="373D0A88" w14:textId="01BBFA6A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14:paraId="4083D3AA" w14:textId="77777777" w:rsidTr="745D3ECF">
              <w:tc>
                <w:tcPr>
                  <w:tcW w:w="1335" w:type="dxa"/>
                </w:tcPr>
                <w:p w14:paraId="19B91881" w14:textId="7B89947A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14:paraId="41484CE0" w14:textId="711C0B25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14:paraId="1CF635CE" w14:textId="77777777" w:rsidTr="745D3ECF">
              <w:tc>
                <w:tcPr>
                  <w:tcW w:w="1335" w:type="dxa"/>
                </w:tcPr>
                <w:p w14:paraId="69C50262" w14:textId="3304CDC7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14:paraId="38F07121" w14:textId="47BFB0B3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14:paraId="518B32E8" w14:textId="02A1B5E0" w:rsidR="00597D7E" w:rsidRPr="00B31034" w:rsidRDefault="00597D7E" w:rsidP="745D3ECF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="00C239F3" w:rsidRPr="00B31034" w14:paraId="25383E74" w14:textId="77777777" w:rsidTr="005978B2">
        <w:trPr>
          <w:cantSplit/>
          <w:trHeight w:val="2929"/>
        </w:trPr>
        <w:tc>
          <w:tcPr>
            <w:tcW w:w="826" w:type="dxa"/>
          </w:tcPr>
          <w:p w14:paraId="7F1EDA7D" w14:textId="31EF792A" w:rsidR="00C239F3" w:rsidRPr="00B31034" w:rsidRDefault="00C239F3" w:rsidP="00C239F3">
            <w:pPr>
              <w:spacing w:after="159" w:line="260" w:lineRule="exact"/>
              <w:jc w:val="both"/>
            </w:pPr>
            <w:r w:rsidRPr="00B31034">
              <w:lastRenderedPageBreak/>
              <w:t>3</w:t>
            </w:r>
          </w:p>
        </w:tc>
        <w:tc>
          <w:tcPr>
            <w:tcW w:w="6653" w:type="dxa"/>
          </w:tcPr>
          <w:p w14:paraId="5DB0ED50" w14:textId="4B080DE2" w:rsidR="00C239F3" w:rsidRDefault="00C239F3" w:rsidP="00C239F3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>Create Customer</w:t>
            </w:r>
            <w:r>
              <w:t xml:space="preserve"> button</w:t>
            </w:r>
          </w:p>
        </w:tc>
        <w:tc>
          <w:tcPr>
            <w:tcW w:w="6804" w:type="dxa"/>
          </w:tcPr>
          <w:p w14:paraId="0F0977D6" w14:textId="77777777" w:rsidR="00C239F3" w:rsidRPr="00B31034" w:rsidRDefault="00C239F3" w:rsidP="00C239F3">
            <w:pPr>
              <w:spacing w:after="159" w:line="260" w:lineRule="exact"/>
              <w:jc w:val="both"/>
            </w:pPr>
            <w:r>
              <w:t>The Create Customer button is no longer displayed and replaced by a small dialog box for creating a new customer.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00C239F3" w14:paraId="13A88B0A" w14:textId="77777777" w:rsidTr="00C91AF3">
              <w:tc>
                <w:tcPr>
                  <w:tcW w:w="1365" w:type="dxa"/>
                </w:tcPr>
                <w:p w14:paraId="79471352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</w:tcPr>
                <w:p w14:paraId="36BD350A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Customer icon displayed to the left</w:t>
                  </w:r>
                </w:p>
              </w:tc>
            </w:tr>
            <w:tr w:rsidR="00C239F3" w14:paraId="47793E32" w14:textId="77777777" w:rsidTr="00C91AF3">
              <w:tc>
                <w:tcPr>
                  <w:tcW w:w="1365" w:type="dxa"/>
                </w:tcPr>
                <w:p w14:paraId="43EAC045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</w:tcPr>
                <w:p w14:paraId="1FDEF567" w14:textId="77777777" w:rsidR="00C239F3" w:rsidRDefault="00C239F3" w:rsidP="00C239F3">
                  <w:r>
                    <w:t>Text field for entering the new customer's name to the top, with placeholder text ‘Enter customer company name’</w:t>
                  </w:r>
                </w:p>
              </w:tc>
            </w:tr>
            <w:tr w:rsidR="00C239F3" w14:paraId="36F6CE3F" w14:textId="77777777" w:rsidTr="00C91AF3">
              <w:tc>
                <w:tcPr>
                  <w:tcW w:w="1365" w:type="dxa"/>
                </w:tcPr>
                <w:p w14:paraId="1153CC79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14:paraId="56D7FC4C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00C239F3" w14:paraId="773E0FD2" w14:textId="77777777" w:rsidTr="00C91AF3">
              <w:tc>
                <w:tcPr>
                  <w:tcW w:w="1365" w:type="dxa"/>
                </w:tcPr>
                <w:p w14:paraId="35530A2C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14:paraId="4DBA182B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14:paraId="678CF24C" w14:textId="77777777" w:rsidR="00C239F3" w:rsidRDefault="00C239F3" w:rsidP="00C239F3">
            <w:pPr>
              <w:spacing w:after="159" w:line="260" w:lineRule="exact"/>
              <w:jc w:val="both"/>
            </w:pPr>
          </w:p>
        </w:tc>
      </w:tr>
      <w:tr w:rsidR="00C239F3" w:rsidRPr="00B31034" w14:paraId="4FF62061" w14:textId="77777777" w:rsidTr="745D3ECF">
        <w:trPr>
          <w:cantSplit/>
        </w:trPr>
        <w:tc>
          <w:tcPr>
            <w:tcW w:w="826" w:type="dxa"/>
          </w:tcPr>
          <w:p w14:paraId="70C9BB21" w14:textId="30451C1B" w:rsidR="00C239F3" w:rsidRPr="00B31034" w:rsidRDefault="00C239F3" w:rsidP="00C239F3">
            <w:pPr>
              <w:spacing w:after="159" w:line="260" w:lineRule="exact"/>
              <w:jc w:val="both"/>
            </w:pPr>
            <w:r>
              <w:t>4</w:t>
            </w:r>
          </w:p>
        </w:tc>
        <w:tc>
          <w:tcPr>
            <w:tcW w:w="6653" w:type="dxa"/>
          </w:tcPr>
          <w:p w14:paraId="061CDAD3" w14:textId="78E4042D" w:rsidR="00C239F3" w:rsidRDefault="00C239F3" w:rsidP="00C239F3">
            <w:pPr>
              <w:spacing w:after="159" w:line="260" w:lineRule="exact"/>
              <w:jc w:val="both"/>
            </w:pPr>
            <w:r>
              <w:t>Submit a Blank customer</w:t>
            </w:r>
          </w:p>
        </w:tc>
        <w:tc>
          <w:tcPr>
            <w:tcW w:w="6804" w:type="dxa"/>
          </w:tcPr>
          <w:p w14:paraId="1C03919E" w14:textId="65D82B81" w:rsidR="00C239F3" w:rsidRDefault="00C239F3" w:rsidP="00C239F3">
            <w:pPr>
              <w:spacing w:after="159" w:line="260" w:lineRule="exact"/>
              <w:jc w:val="both"/>
            </w:pPr>
            <w:r>
              <w:t xml:space="preserve">The interface to throw a message </w:t>
            </w:r>
            <w:r w:rsidR="00C67B75">
              <w:t xml:space="preserve">saying you </w:t>
            </w:r>
            <w:r w:rsidR="00BD7CDE">
              <w:t>can’t</w:t>
            </w:r>
            <w:r w:rsidR="00C67B75">
              <w:t xml:space="preserve"> leave this field blank</w:t>
            </w:r>
          </w:p>
        </w:tc>
      </w:tr>
    </w:tbl>
    <w:p w14:paraId="60863005" w14:textId="6DD98C59" w:rsidR="745D3ECF" w:rsidRDefault="745D3ECF"/>
    <w:p w14:paraId="1528FFF0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60EF6783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5B62F7D0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7EC9BDA0" w14:textId="77777777" w:rsidR="00D74C80" w:rsidRPr="00597D7E" w:rsidRDefault="00D74C80" w:rsidP="00597D7E">
      <w:pPr>
        <w:rPr>
          <w:rFonts w:cs="Arial"/>
          <w:b/>
          <w:sz w:val="30"/>
          <w:szCs w:val="26"/>
        </w:rPr>
        <w:sectPr w:rsidR="00D74C80" w:rsidRPr="00597D7E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14:paraId="1C7CA5E1" w14:textId="77777777" w:rsidR="00D74C80" w:rsidRDefault="00D74C80" w:rsidP="00294477">
      <w:pPr>
        <w:pStyle w:val="ROQHeading1"/>
        <w:pageBreakBefore/>
      </w:pPr>
      <w:bookmarkStart w:id="1" w:name="_Toc247354775"/>
      <w:bookmarkStart w:id="2" w:name="_Toc252877527"/>
      <w:r>
        <w:lastRenderedPageBreak/>
        <w:t>Document Control</w:t>
      </w:r>
      <w:bookmarkEnd w:id="1"/>
      <w:bookmarkEnd w:id="2"/>
    </w:p>
    <w:p w14:paraId="74F45ADD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3" w:name="_Toc247354776"/>
      <w:bookmarkStart w:id="4" w:name="_Toc252877528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="00D74C80" w:rsidRPr="00B31034" w14:paraId="3FFE93F5" w14:textId="77777777" w:rsidTr="03F82D05">
        <w:trPr>
          <w:tblHeader/>
        </w:trPr>
        <w:tc>
          <w:tcPr>
            <w:tcW w:w="319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D4EBDFB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0DB1D07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0F55D06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="00D74C80" w:rsidRPr="00B31034" w14:paraId="2B1E02A8" w14:textId="77777777" w:rsidTr="03F82D05">
        <w:tc>
          <w:tcPr>
            <w:tcW w:w="3192" w:type="dxa"/>
          </w:tcPr>
          <w:p w14:paraId="247F039C" w14:textId="7A84894A" w:rsidR="00D74C80" w:rsidRPr="00B31034" w:rsidRDefault="66390663" w:rsidP="03F82D05">
            <w:pPr>
              <w:spacing w:after="159" w:line="260" w:lineRule="exact"/>
              <w:jc w:val="both"/>
              <w:rPr>
                <w:szCs w:val="18"/>
              </w:rPr>
            </w:pPr>
            <w:proofErr w:type="spellStart"/>
            <w:r>
              <w:t>Adedapo</w:t>
            </w:r>
            <w:proofErr w:type="spellEnd"/>
            <w:r>
              <w:t xml:space="preserve"> </w:t>
            </w:r>
            <w:proofErr w:type="spellStart"/>
            <w:r>
              <w:t>Adeseye</w:t>
            </w:r>
            <w:proofErr w:type="spellEnd"/>
          </w:p>
        </w:tc>
        <w:tc>
          <w:tcPr>
            <w:tcW w:w="4483" w:type="dxa"/>
          </w:tcPr>
          <w:p w14:paraId="37BA36D6" w14:textId="7C446B84" w:rsidR="00D74C80" w:rsidRPr="00B31034" w:rsidRDefault="66390663" w:rsidP="03F82D05">
            <w:pPr>
              <w:spacing w:after="159" w:line="260" w:lineRule="exact"/>
              <w:jc w:val="both"/>
              <w:rPr>
                <w:szCs w:val="18"/>
              </w:rPr>
            </w:pPr>
            <w:r>
              <w:t>Software Tester</w:t>
            </w:r>
          </w:p>
        </w:tc>
        <w:tc>
          <w:tcPr>
            <w:tcW w:w="2072" w:type="dxa"/>
          </w:tcPr>
          <w:p w14:paraId="7DD68E4C" w14:textId="64E454B3" w:rsidR="00D74C80" w:rsidRPr="00B31034" w:rsidRDefault="66390663" w:rsidP="00B31034">
            <w:pPr>
              <w:pStyle w:val="ROQTableEntry"/>
              <w:jc w:val="both"/>
            </w:pPr>
            <w:r>
              <w:t>22-12-2021</w:t>
            </w:r>
          </w:p>
        </w:tc>
      </w:tr>
      <w:tr w:rsidR="00D74C80" w:rsidRPr="00B31034" w14:paraId="16BF8742" w14:textId="77777777" w:rsidTr="03F82D05">
        <w:tc>
          <w:tcPr>
            <w:tcW w:w="3192" w:type="dxa"/>
          </w:tcPr>
          <w:p w14:paraId="3958A30D" w14:textId="5F87FBC1" w:rsidR="00D74C80" w:rsidRPr="00B31034" w:rsidRDefault="74AA263F" w:rsidP="00B31034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</w:tcPr>
          <w:p w14:paraId="1873F028" w14:textId="6619ECBA" w:rsidR="00D74C80" w:rsidRPr="00B31034" w:rsidRDefault="74AA263F" w:rsidP="00B31034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</w:tcPr>
          <w:p w14:paraId="32D0FE7B" w14:textId="77777777" w:rsidR="00D74C80" w:rsidRPr="00B31034" w:rsidRDefault="00D74C80" w:rsidP="00B31034">
            <w:pPr>
              <w:pStyle w:val="ROQTableEntry"/>
              <w:jc w:val="both"/>
            </w:pPr>
          </w:p>
        </w:tc>
      </w:tr>
    </w:tbl>
    <w:p w14:paraId="48380B55" w14:textId="5E6AB775" w:rsidR="745D3ECF" w:rsidRDefault="745D3ECF"/>
    <w:p w14:paraId="5781B0BA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5" w:name="_Toc247354777"/>
      <w:bookmarkStart w:id="6" w:name="_Toc252877529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="00D74C80" w:rsidRPr="00B31034" w14:paraId="6E850E43" w14:textId="77777777" w:rsidTr="745D3ECF"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565BE17" w14:textId="77777777" w:rsidR="00D74C80" w:rsidRPr="00B31034" w:rsidRDefault="00D74C80" w:rsidP="002944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B3A4F1F" w14:textId="77777777" w:rsidR="00D74C80" w:rsidRPr="00B31034" w:rsidRDefault="00D74C80" w:rsidP="002944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6FA3F24" w14:textId="77777777" w:rsidR="00D74C80" w:rsidRPr="00B31034" w:rsidRDefault="00D74C80" w:rsidP="002944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550A9E" w14:textId="77777777" w:rsidR="00D74C80" w:rsidRPr="00B31034" w:rsidRDefault="00D74C80" w:rsidP="00294477">
            <w:pPr>
              <w:pStyle w:val="ROQTableHeading"/>
            </w:pPr>
            <w:r w:rsidRPr="00B31034">
              <w:t>Approval</w:t>
            </w:r>
          </w:p>
        </w:tc>
      </w:tr>
      <w:tr w:rsidR="00D74C80" w:rsidRPr="00B31034" w14:paraId="35E444C7" w14:textId="77777777" w:rsidTr="745D3ECF">
        <w:tc>
          <w:tcPr>
            <w:tcW w:w="1384" w:type="dxa"/>
          </w:tcPr>
          <w:p w14:paraId="01810965" w14:textId="5ED6A4D9" w:rsidR="00D74C80" w:rsidRPr="00B31034" w:rsidRDefault="39B5A1D5" w:rsidP="00B31034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4E520E47" w14:textId="2C419B19" w:rsidR="00D74C80" w:rsidRPr="00B31034" w:rsidRDefault="39B5A1D5" w:rsidP="00B31034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14:paraId="3CFAA88A" w14:textId="12EAB55C" w:rsidR="00D74C80" w:rsidRPr="00B31034" w:rsidRDefault="39B5A1D5" w:rsidP="00B31034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14:paraId="772086E7" w14:textId="431CCB40" w:rsidR="00D74C80" w:rsidRPr="00B31034" w:rsidRDefault="57ACF99F" w:rsidP="00B31034">
            <w:pPr>
              <w:pStyle w:val="ROQTableEntry"/>
              <w:jc w:val="both"/>
            </w:pPr>
            <w:r>
              <w:t>&lt;Been approved?&gt;</w:t>
            </w:r>
          </w:p>
        </w:tc>
      </w:tr>
      <w:tr w:rsidR="00D74C80" w:rsidRPr="00B31034" w14:paraId="552A6C3E" w14:textId="77777777" w:rsidTr="745D3ECF">
        <w:tc>
          <w:tcPr>
            <w:tcW w:w="1384" w:type="dxa"/>
          </w:tcPr>
          <w:p w14:paraId="112F5FB0" w14:textId="77777777" w:rsidR="00D74C80" w:rsidRPr="00B31034" w:rsidRDefault="00D74C80" w:rsidP="00B31034">
            <w:pPr>
              <w:pStyle w:val="ROQTableEntry"/>
              <w:jc w:val="both"/>
            </w:pPr>
          </w:p>
        </w:tc>
        <w:tc>
          <w:tcPr>
            <w:tcW w:w="1843" w:type="dxa"/>
          </w:tcPr>
          <w:p w14:paraId="61768ACC" w14:textId="77777777" w:rsidR="00D74C80" w:rsidRPr="00B31034" w:rsidRDefault="00D74C80" w:rsidP="00B31034">
            <w:pPr>
              <w:pStyle w:val="ROQTableEntry"/>
              <w:jc w:val="both"/>
            </w:pPr>
          </w:p>
        </w:tc>
        <w:tc>
          <w:tcPr>
            <w:tcW w:w="4536" w:type="dxa"/>
          </w:tcPr>
          <w:p w14:paraId="1BB7A63A" w14:textId="341EA756" w:rsidR="00D74C80" w:rsidRPr="00B31034" w:rsidRDefault="39B5A1D5" w:rsidP="00B31034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14:paraId="6F70CB0C" w14:textId="77777777" w:rsidR="00D74C80" w:rsidRPr="00B31034" w:rsidRDefault="00D74C80" w:rsidP="00B31034">
            <w:pPr>
              <w:pStyle w:val="ROQTableEntry"/>
              <w:jc w:val="both"/>
            </w:pPr>
          </w:p>
        </w:tc>
      </w:tr>
    </w:tbl>
    <w:p w14:paraId="4683F15D" w14:textId="38EFEFAD" w:rsidR="745D3ECF" w:rsidRDefault="745D3ECF"/>
    <w:p w14:paraId="08DF6E7A" w14:textId="77777777" w:rsidR="00D74C80" w:rsidRPr="00A13643" w:rsidRDefault="00D74C80" w:rsidP="00BF32F3">
      <w:pPr>
        <w:pStyle w:val="ROQHeading2"/>
        <w:rPr>
          <w:sz w:val="24"/>
          <w:szCs w:val="24"/>
        </w:rPr>
      </w:pPr>
      <w:bookmarkStart w:id="7" w:name="_Toc247354778"/>
      <w:bookmarkStart w:id="8" w:name="_Toc252877530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="00D74C80" w:rsidRPr="00B31034" w14:paraId="0A4B9AC8" w14:textId="77777777" w:rsidTr="745D3ECF">
        <w:tc>
          <w:tcPr>
            <w:tcW w:w="3227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E9E0161" w14:textId="77777777" w:rsidR="00D74C80" w:rsidRPr="00B31034" w:rsidRDefault="00D74C80" w:rsidP="002944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EA7D5E3" w14:textId="77777777" w:rsidR="00D74C80" w:rsidRPr="00B31034" w:rsidRDefault="00D74C80" w:rsidP="002944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7C50B74" w14:textId="77777777" w:rsidR="00D74C80" w:rsidRPr="00B31034" w:rsidRDefault="00D74C80" w:rsidP="00294477">
            <w:pPr>
              <w:pStyle w:val="ROQTableHeading"/>
            </w:pPr>
            <w:r w:rsidRPr="00B31034">
              <w:t>Document Role</w:t>
            </w:r>
          </w:p>
          <w:p w14:paraId="3D553E80" w14:textId="77777777" w:rsidR="00D74C80" w:rsidRPr="00B31034" w:rsidRDefault="00D74C80" w:rsidP="00294477">
            <w:pPr>
              <w:pStyle w:val="ROQTableHeading"/>
            </w:pPr>
            <w:r w:rsidRPr="00B31034">
              <w:t>(Review/Approve/ Information)</w:t>
            </w:r>
          </w:p>
        </w:tc>
      </w:tr>
      <w:tr w:rsidR="00D74C80" w:rsidRPr="00B31034" w14:paraId="58F42BFA" w14:textId="77777777" w:rsidTr="745D3ECF">
        <w:tc>
          <w:tcPr>
            <w:tcW w:w="3227" w:type="dxa"/>
          </w:tcPr>
          <w:p w14:paraId="117D9BD0" w14:textId="2E54CA6C" w:rsidR="00D74C80" w:rsidRPr="00B31034" w:rsidRDefault="4CBE3BFA" w:rsidP="00B31034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14:paraId="1ACF3409" w14:textId="77777777" w:rsidR="00D74C80" w:rsidRPr="00B31034" w:rsidRDefault="00D74C80" w:rsidP="00B31034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14:paraId="1A0BFCF6" w14:textId="77777777" w:rsidR="00D74C80" w:rsidRPr="00B31034" w:rsidRDefault="00D74C80" w:rsidP="00B31034">
            <w:pPr>
              <w:spacing w:after="159" w:line="260" w:lineRule="exact"/>
              <w:jc w:val="both"/>
            </w:pPr>
          </w:p>
        </w:tc>
      </w:tr>
    </w:tbl>
    <w:p w14:paraId="07F38597" w14:textId="1E473555" w:rsidR="745D3ECF" w:rsidRDefault="745D3ECF"/>
    <w:p w14:paraId="5CDDC8F5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9" w:name="_Toc247354779"/>
      <w:bookmarkStart w:id="10" w:name="_Toc252877531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="00D74C80" w:rsidRPr="00B31034" w14:paraId="2D8BEF61" w14:textId="77777777" w:rsidTr="745D3ECF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3734D60" w14:textId="77777777" w:rsidR="00D74C80" w:rsidRPr="00B31034" w:rsidRDefault="00D74C80" w:rsidP="002944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6C24B5" w14:textId="77777777" w:rsidR="00D74C80" w:rsidRPr="00B31034" w:rsidRDefault="00D74C80" w:rsidP="002944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4C8FC83" w14:textId="77777777" w:rsidR="00D74C80" w:rsidRPr="00B31034" w:rsidRDefault="00D74C80" w:rsidP="00294477">
            <w:pPr>
              <w:pStyle w:val="ROQTableHeading"/>
            </w:pPr>
            <w:r w:rsidRPr="00B31034">
              <w:t>Available from</w:t>
            </w:r>
          </w:p>
        </w:tc>
      </w:tr>
      <w:tr w:rsidR="00D74C80" w:rsidRPr="00B31034" w14:paraId="4BB5940E" w14:textId="77777777" w:rsidTr="745D3ECF">
        <w:tc>
          <w:tcPr>
            <w:tcW w:w="675" w:type="dxa"/>
          </w:tcPr>
          <w:p w14:paraId="6C6B2225" w14:textId="12910DF6" w:rsidR="00D74C80" w:rsidRPr="00B31034" w:rsidRDefault="0B759B4A" w:rsidP="00B31034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14:paraId="08B1F1F0" w14:textId="51B87215" w:rsidR="00D74C80" w:rsidRPr="00B31034" w:rsidRDefault="0B759B4A" w:rsidP="00B31034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14:paraId="6509D156" w14:textId="42CFB361" w:rsidR="00D74C80" w:rsidRPr="00B31034" w:rsidRDefault="77605BDC" w:rsidP="745D3ECF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14:paraId="50CEAC87" w14:textId="40706D84" w:rsidR="00D74C80" w:rsidRPr="00B31034" w:rsidRDefault="0999F3DF" w:rsidP="00B31034">
            <w:pPr>
              <w:spacing w:after="159" w:line="260" w:lineRule="exact"/>
              <w:jc w:val="both"/>
            </w:pPr>
            <w:r>
              <w:t>docs/</w:t>
            </w:r>
          </w:p>
          <w:p w14:paraId="44B0BFA9" w14:textId="00A474DC" w:rsidR="00D74C80" w:rsidRPr="00B31034" w:rsidRDefault="7DC6F240" w:rsidP="745D3ECF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="1557B3A7" w:rsidRPr="745D3ECF">
              <w:rPr>
                <w:szCs w:val="18"/>
              </w:rPr>
              <w:t>shared drive&gt;</w:t>
            </w:r>
          </w:p>
        </w:tc>
      </w:tr>
    </w:tbl>
    <w:p w14:paraId="65AEC526" w14:textId="7C27D7DD" w:rsidR="745D3ECF" w:rsidRDefault="745D3ECF"/>
    <w:p w14:paraId="51A76E22" w14:textId="77777777" w:rsidR="00D74C80" w:rsidRPr="00A13643" w:rsidRDefault="00D74C80" w:rsidP="00294477">
      <w:pPr>
        <w:pStyle w:val="ROQHeading2"/>
        <w:pageBreakBefore/>
        <w:rPr>
          <w:sz w:val="24"/>
          <w:szCs w:val="24"/>
        </w:rPr>
      </w:pPr>
      <w:bookmarkStart w:id="11" w:name="_Toc247354780"/>
      <w:bookmarkStart w:id="12" w:name="_Toc25287753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14:paraId="1F38E233" w14:textId="77777777" w:rsidR="00D74C80" w:rsidRDefault="00D74C80" w:rsidP="00294477">
      <w:r w:rsidRPr="008C1BD7">
        <w:t>This document has been reviewed, and approved for issue at the indicated issue status by the following:</w:t>
      </w:r>
    </w:p>
    <w:p w14:paraId="644A7BD1" w14:textId="507557A6" w:rsidR="00D74C80" w:rsidRDefault="0CD9C339" w:rsidP="00294477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="00D74C80" w:rsidRPr="00B31034" w14:paraId="2792482F" w14:textId="77777777" w:rsidTr="745D3ECF">
        <w:tc>
          <w:tcPr>
            <w:tcW w:w="1668" w:type="dxa"/>
            <w:tcBorders>
              <w:top w:val="single" w:sz="4" w:space="0" w:color="000000" w:themeColor="text1"/>
            </w:tcBorders>
          </w:tcPr>
          <w:p w14:paraId="187CF119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sz="4" w:space="0" w:color="000000" w:themeColor="text1"/>
            </w:tcBorders>
          </w:tcPr>
          <w:p w14:paraId="0C39FC57" w14:textId="6B20E55E" w:rsidR="00D74C80" w:rsidRPr="00B31034" w:rsidRDefault="6C18951C" w:rsidP="00B31034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="00D74C80" w:rsidRPr="00B31034" w14:paraId="75DC4E93" w14:textId="77777777" w:rsidTr="745D3ECF">
        <w:tc>
          <w:tcPr>
            <w:tcW w:w="1668" w:type="dxa"/>
          </w:tcPr>
          <w:p w14:paraId="31E7FDDB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14:paraId="2C0278AD" w14:textId="2C812243" w:rsidR="00D74C80" w:rsidRPr="00B31034" w:rsidRDefault="1D233AC3" w:rsidP="00B31034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="00D74C80" w:rsidRPr="00B31034" w14:paraId="53701950" w14:textId="77777777" w:rsidTr="745D3ECF">
        <w:tc>
          <w:tcPr>
            <w:tcW w:w="1668" w:type="dxa"/>
          </w:tcPr>
          <w:p w14:paraId="1FBF536B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14:paraId="09EFE6A6" w14:textId="6BE9ED95" w:rsidR="00D74C80" w:rsidRPr="00B31034" w:rsidRDefault="0A21A0D4" w:rsidP="00B31034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="00D74C80" w:rsidRPr="00B31034" w14:paraId="54EABD98" w14:textId="77777777" w:rsidTr="745D3ECF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E87F5F2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sz="4" w:space="0" w:color="000000" w:themeColor="text1"/>
            </w:tcBorders>
          </w:tcPr>
          <w:p w14:paraId="10F2FD43" w14:textId="3CEF6788" w:rsidR="00D74C80" w:rsidRPr="00B31034" w:rsidRDefault="4BE9F3F9" w:rsidP="00B31034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14:paraId="4C784A48" w14:textId="77777777" w:rsidR="00D74C80" w:rsidRDefault="00D74C80" w:rsidP="002944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="00D74C80" w:rsidRPr="00B31034" w14:paraId="16A45681" w14:textId="77777777" w:rsidTr="745D3ECF">
        <w:tc>
          <w:tcPr>
            <w:tcW w:w="1668" w:type="dxa"/>
            <w:tcBorders>
              <w:top w:val="single" w:sz="4" w:space="0" w:color="000000" w:themeColor="text1"/>
            </w:tcBorders>
          </w:tcPr>
          <w:p w14:paraId="3DC692BC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sz="4" w:space="0" w:color="000000" w:themeColor="text1"/>
            </w:tcBorders>
          </w:tcPr>
          <w:p w14:paraId="05F80354" w14:textId="3ED3B285" w:rsidR="00D74C80" w:rsidRPr="00B31034" w:rsidRDefault="3356142D" w:rsidP="00B31034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="00D74C80" w:rsidRPr="00B31034" w14:paraId="3EC7B42D" w14:textId="77777777" w:rsidTr="745D3ECF">
        <w:tc>
          <w:tcPr>
            <w:tcW w:w="1668" w:type="dxa"/>
          </w:tcPr>
          <w:p w14:paraId="3997540D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14:paraId="7D80519B" w14:textId="29E714B9" w:rsidR="00D74C80" w:rsidRPr="00B31034" w:rsidRDefault="42B7338E" w:rsidP="00B31034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="00D74C80" w:rsidRPr="00B31034" w14:paraId="6D4BCB6C" w14:textId="77777777" w:rsidTr="745D3ECF">
        <w:tc>
          <w:tcPr>
            <w:tcW w:w="1668" w:type="dxa"/>
          </w:tcPr>
          <w:p w14:paraId="0E57E869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14:paraId="5D7BB140" w14:textId="32E5AA7A" w:rsidR="00D74C80" w:rsidRPr="00B31034" w:rsidRDefault="7A169179" w:rsidP="00B31034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="00D74C80" w:rsidRPr="00B31034" w14:paraId="312EAE25" w14:textId="77777777" w:rsidTr="745D3ECF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FC7F303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sz="4" w:space="0" w:color="000000" w:themeColor="text1"/>
            </w:tcBorders>
          </w:tcPr>
          <w:p w14:paraId="04C26879" w14:textId="1BACB177" w:rsidR="00D74C80" w:rsidRPr="00B31034" w:rsidRDefault="7ACA4D0D" w:rsidP="00B31034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14:paraId="66DB8028" w14:textId="77777777" w:rsidR="00D74C80" w:rsidRPr="002231AA" w:rsidRDefault="00D74C80" w:rsidP="00294477"/>
    <w:sectPr w:rsidR="00D74C80" w:rsidRPr="002231AA" w:rsidSect="00294477">
      <w:headerReference w:type="default" r:id="rId21"/>
      <w:footerReference w:type="default" r:id="rId22"/>
      <w:pgSz w:w="11906" w:h="16838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C6D4" w14:textId="77777777" w:rsidR="000E20AC" w:rsidRDefault="000E20AC">
      <w:r>
        <w:separator/>
      </w:r>
    </w:p>
  </w:endnote>
  <w:endnote w:type="continuationSeparator" w:id="0">
    <w:p w14:paraId="3F6C6DA4" w14:textId="77777777" w:rsidR="000E20AC" w:rsidRDefault="000E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7BF3" w14:textId="77777777" w:rsidR="00611B97" w:rsidRDefault="00611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ECA2" w14:textId="77777777" w:rsidR="00597D7E" w:rsidRPr="004E43CE" w:rsidRDefault="00CA794B" w:rsidP="002944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04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" strokeweight="2pt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7532" w14:textId="77777777" w:rsidR="00611B97" w:rsidRDefault="00611B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395F" w14:textId="77777777" w:rsidR="00597D7E" w:rsidRPr="0023292E" w:rsidRDefault="00CA794B" w:rsidP="002944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2B7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396DA" w14:textId="77777777" w:rsidR="00597D7E" w:rsidRPr="0023292E" w:rsidRDefault="00611B97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2B0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 stroked="f">
              <v:textbox>
                <w:txbxContent>
                  <w:p w14:paraId="081396DA" w14:textId="77777777" w:rsidR="00597D7E" w:rsidRPr="0023292E" w:rsidRDefault="00611B97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  <w:p w14:paraId="40A7F8AF" w14:textId="77777777" w:rsidR="00597D7E" w:rsidRPr="006320BB" w:rsidRDefault="00CA794B" w:rsidP="002944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51B7D" w14:textId="77777777" w:rsidR="00597D7E" w:rsidRPr="003563F6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6167BE" id="Text Box 10" o:spid="_x0000_s1029" type="#_x0000_t202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stroked="f">
              <v:textbox>
                <w:txbxContent>
                  <w:p w14:paraId="6E751B7D" w14:textId="77777777" w:rsidR="00597D7E" w:rsidRPr="003563F6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836B" w14:textId="77777777" w:rsidR="00597D7E" w:rsidRPr="0023292E" w:rsidRDefault="00CA794B" w:rsidP="002944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25FD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9C6F6" w14:textId="77777777" w:rsidR="00597D7E" w:rsidRPr="0023292E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E4A0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 stroked="f">
              <v:textbox>
                <w:txbxContent>
                  <w:p w14:paraId="64C9C6F6" w14:textId="77777777" w:rsidR="00597D7E" w:rsidRPr="0023292E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  <w:p w14:paraId="1CE16DB9" w14:textId="77777777" w:rsidR="00597D7E" w:rsidRPr="006320BB" w:rsidRDefault="00CA794B" w:rsidP="002944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BD41D" w14:textId="77777777" w:rsidR="00597D7E" w:rsidRPr="003563F6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ADBE7" id="Text Box 16" o:spid="_x0000_s1032" type="#_x0000_t202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stroked="f">
              <v:textbox>
                <w:txbxContent>
                  <w:p w14:paraId="33ABD41D" w14:textId="77777777" w:rsidR="00597D7E" w:rsidRPr="003563F6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7643" w14:textId="77777777" w:rsidR="000E20AC" w:rsidRDefault="000E20AC">
      <w:r>
        <w:separator/>
      </w:r>
    </w:p>
  </w:footnote>
  <w:footnote w:type="continuationSeparator" w:id="0">
    <w:p w14:paraId="057B21BC" w14:textId="77777777" w:rsidR="000E20AC" w:rsidRDefault="000E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C2BC" w14:textId="77777777" w:rsidR="00611B97" w:rsidRDefault="00611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9FE8" w14:textId="77777777" w:rsidR="00597D7E" w:rsidRPr="003D4626" w:rsidRDefault="00597D7E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781" w14:textId="77777777" w:rsidR="00597D7E" w:rsidRPr="0023292E" w:rsidRDefault="00003A5C" w:rsidP="00597D7E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3C694AAC" w14:textId="77777777" w:rsidR="00597D7E" w:rsidRPr="00597D7E" w:rsidRDefault="00597D7E" w:rsidP="00597D7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579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 stroked="f">
              <v:textbox>
                <w:txbxContent>
                  <w:p w14:paraId="76873781" w14:textId="77777777" w:rsidR="00597D7E" w:rsidRPr="0023292E" w:rsidRDefault="00003A5C" w:rsidP="00597D7E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3C694AAC" w14:textId="77777777" w:rsidR="00597D7E" w:rsidRPr="00597D7E" w:rsidRDefault="00597D7E" w:rsidP="00597D7E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5AA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" strokecolor="#e8112d" strokeweight="3pt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2E3E" w14:textId="77777777" w:rsidR="00611B97" w:rsidRDefault="00611B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930B" w14:textId="77777777" w:rsidR="00597D7E" w:rsidRPr="003D4626" w:rsidRDefault="00611B97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5FA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" strokecolor="#e8112d" strokeweight="3pt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50EF8" w14:textId="77777777" w:rsidR="00003A5C" w:rsidRPr="0023292E" w:rsidRDefault="00003A5C" w:rsidP="00003A5C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159BEF3A" w14:textId="77777777" w:rsidR="00597D7E" w:rsidRPr="00597D7E" w:rsidRDefault="00597D7E" w:rsidP="00597D7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A699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 stroked="f">
              <v:textbox>
                <w:txbxContent>
                  <w:p w14:paraId="12850EF8" w14:textId="77777777" w:rsidR="00003A5C" w:rsidRPr="0023292E" w:rsidRDefault="00003A5C" w:rsidP="00003A5C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159BEF3A" w14:textId="77777777" w:rsidR="00597D7E" w:rsidRPr="00597D7E" w:rsidRDefault="00597D7E" w:rsidP="00597D7E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E864" w14:textId="77777777" w:rsidR="00597D7E" w:rsidRPr="003D4626" w:rsidRDefault="00597D7E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DC87D" w14:textId="77777777" w:rsidR="00003A5C" w:rsidRPr="0023292E" w:rsidRDefault="00003A5C" w:rsidP="00003A5C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57A1529A" w14:textId="77777777" w:rsidR="00597D7E" w:rsidRPr="008D5972" w:rsidRDefault="00597D7E" w:rsidP="008D597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27A3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 stroked="f">
              <v:textbox>
                <w:txbxContent>
                  <w:p w14:paraId="7E1DC87D" w14:textId="77777777" w:rsidR="00003A5C" w:rsidRPr="0023292E" w:rsidRDefault="00003A5C" w:rsidP="00003A5C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57A1529A" w14:textId="77777777" w:rsidR="00597D7E" w:rsidRPr="008D5972" w:rsidRDefault="00597D7E" w:rsidP="008D5972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329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" strokecolor="#e8112d" strokeweight="3pt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ascii="Symbol" w:hAnsi="Symbol" w:hint="default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ascii="Wingdings" w:hAnsi="Wingdings" w:hint="default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ascii="Wingdings" w:hAnsi="Wingdings" w:hint="default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0E20AC"/>
    <w:rsid w:val="00135AAD"/>
    <w:rsid w:val="00183B96"/>
    <w:rsid w:val="0019422E"/>
    <w:rsid w:val="001A21C7"/>
    <w:rsid w:val="001C028C"/>
    <w:rsid w:val="001D4A34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C3620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250D1"/>
    <w:rsid w:val="00527D57"/>
    <w:rsid w:val="005978B2"/>
    <w:rsid w:val="00597D7E"/>
    <w:rsid w:val="005A56E6"/>
    <w:rsid w:val="005C0010"/>
    <w:rsid w:val="00606928"/>
    <w:rsid w:val="00611B97"/>
    <w:rsid w:val="006132AC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D7CDE"/>
    <w:rsid w:val="00BE7D16"/>
    <w:rsid w:val="00BF32F3"/>
    <w:rsid w:val="00BF4B3B"/>
    <w:rsid w:val="00C07950"/>
    <w:rsid w:val="00C239F3"/>
    <w:rsid w:val="00C67B75"/>
    <w:rsid w:val="00C91B25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86EBA"/>
    <w:rsid w:val="00EA3311"/>
    <w:rsid w:val="00F119D5"/>
    <w:rsid w:val="00F219C1"/>
    <w:rsid w:val="00F776A3"/>
    <w:rsid w:val="00FA0E73"/>
    <w:rsid w:val="00FB7E99"/>
    <w:rsid w:val="00FD0404"/>
    <w:rsid w:val="028F7737"/>
    <w:rsid w:val="03E42595"/>
    <w:rsid w:val="03F82D0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60CAE4"/>
    <w:rsid w:val="0DA33103"/>
    <w:rsid w:val="0E96802F"/>
    <w:rsid w:val="0FD8F7DA"/>
    <w:rsid w:val="105B3A78"/>
    <w:rsid w:val="108F1D3B"/>
    <w:rsid w:val="128D78D0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D233AC3"/>
    <w:rsid w:val="1DB954CD"/>
    <w:rsid w:val="1E7BC63B"/>
    <w:rsid w:val="1F12F0C6"/>
    <w:rsid w:val="1F975BB1"/>
    <w:rsid w:val="21C55DA5"/>
    <w:rsid w:val="21DEF948"/>
    <w:rsid w:val="227662DC"/>
    <w:rsid w:val="22C54765"/>
    <w:rsid w:val="24EB07BF"/>
    <w:rsid w:val="25FCE827"/>
    <w:rsid w:val="2683080A"/>
    <w:rsid w:val="2841FF2E"/>
    <w:rsid w:val="28DD7732"/>
    <w:rsid w:val="293C766F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900F067"/>
    <w:rsid w:val="3909E639"/>
    <w:rsid w:val="39B5A1D5"/>
    <w:rsid w:val="3AAF3742"/>
    <w:rsid w:val="3CD4C0C1"/>
    <w:rsid w:val="4000EF66"/>
    <w:rsid w:val="410C024C"/>
    <w:rsid w:val="41BD90D7"/>
    <w:rsid w:val="42B7338E"/>
    <w:rsid w:val="43E9F7A7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3A186DF"/>
    <w:rsid w:val="54C28E33"/>
    <w:rsid w:val="56BFB9C8"/>
    <w:rsid w:val="56D927A1"/>
    <w:rsid w:val="57ACF99F"/>
    <w:rsid w:val="58866630"/>
    <w:rsid w:val="59690412"/>
    <w:rsid w:val="59C59E29"/>
    <w:rsid w:val="5D4760D9"/>
    <w:rsid w:val="5D541F56"/>
    <w:rsid w:val="5EE3313A"/>
    <w:rsid w:val="5EFA07E4"/>
    <w:rsid w:val="62142019"/>
    <w:rsid w:val="621AD1FC"/>
    <w:rsid w:val="6388B77F"/>
    <w:rsid w:val="63B6A25D"/>
    <w:rsid w:val="641A59D8"/>
    <w:rsid w:val="66390663"/>
    <w:rsid w:val="66D8C3DF"/>
    <w:rsid w:val="676A8C93"/>
    <w:rsid w:val="67FF5E27"/>
    <w:rsid w:val="681C4F0F"/>
    <w:rsid w:val="6887C1CD"/>
    <w:rsid w:val="688A1380"/>
    <w:rsid w:val="691A8C28"/>
    <w:rsid w:val="694F4DD7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C0B6D80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E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E0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E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E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E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E0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E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E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E0"/>
    <w:rPr>
      <w:rFonts w:asciiTheme="majorHAnsi" w:eastAsiaTheme="majorEastAsia" w:hAnsiTheme="majorHAnsi" w:cstheme="majorBidi"/>
      <w:lang w:eastAsia="en-US"/>
    </w:rPr>
  </w:style>
  <w:style w:type="paragraph" w:customStyle="1" w:styleId="ROQDocSubTitle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customStyle="1" w:styleId="ROQDocTitle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customStyle="1" w:styleId="ROQNormalfollowingTable">
    <w:name w:val="ROQ Normal following Table"/>
    <w:basedOn w:val="Normal"/>
    <w:uiPriority w:val="99"/>
    <w:rsid w:val="00317AFC"/>
    <w:pPr>
      <w:spacing w:before="120"/>
    </w:pPr>
  </w:style>
  <w:style w:type="paragraph" w:customStyle="1" w:styleId="ROQTableEntry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customStyle="1" w:styleId="ROQTableHeading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customStyle="1" w:styleId="TableHeaders0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customStyle="1" w:styleId="TablePrompt0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customStyle="1" w:styleId="TableText0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customStyle="1" w:styleId="ROQHeading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customStyle="1" w:styleId="ROQHeading1Char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customStyle="1" w:styleId="ROQHeading2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customStyle="1" w:styleId="ROQHeading2Char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customStyle="1" w:styleId="ROQHeading3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customStyle="1" w:styleId="ROQHeading3Char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customStyle="1" w:styleId="ROQBullet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customStyle="1" w:styleId="ROQBullet1Char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customStyle="1" w:styleId="ROQBullet2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customStyle="1" w:styleId="ROQBullet2Char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customStyle="1" w:styleId="ROQBullet3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customStyle="1" w:styleId="ROQBullet3Char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customStyle="1" w:styleId="ROQMinorHeading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customStyle="1" w:styleId="ROQMinorHeadingChar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customStyle="1" w:styleId="ROQDocTitleChar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customStyle="1" w:styleId="ROQDocSubHeading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customStyle="1" w:styleId="ROQDocSubHeadingChar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customStyle="1" w:styleId="ROQTableHeadingChar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customStyle="1" w:styleId="ROQTableEntryChar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customStyle="1" w:styleId="ROQExplanationText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customStyle="1" w:styleId="ROQExplanationBullets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customStyle="1" w:styleId="ROQExplanationTextChar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customStyle="1" w:styleId="ROQExplanationBulletsChar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customStyle="1" w:styleId="ROQTablewithHeadings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sz="4" w:space="0" w:color="FFFFFF"/>
        </w:tcBorders>
        <w:shd w:val="clear" w:color="auto" w:fill="000000"/>
      </w:tcPr>
    </w:tblStylePr>
  </w:style>
  <w:style w:type="paragraph" w:customStyle="1" w:styleId="ROQNumbered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localhost:8080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Credersi-vend Test Script Example</Template>
  <TotalTime>0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floz</dc:creator>
  <cp:keywords/>
  <dc:description/>
  <cp:lastModifiedBy>Abdullah Darsot</cp:lastModifiedBy>
  <cp:revision>2</cp:revision>
  <cp:lastPrinted>2007-04-05T11:41:00Z</cp:lastPrinted>
  <dcterms:created xsi:type="dcterms:W3CDTF">2021-12-22T14:14:00Z</dcterms:created>
  <dcterms:modified xsi:type="dcterms:W3CDTF">2021-12-22T14:14:00Z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