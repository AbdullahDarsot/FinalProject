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4C80" w:rsidP="00294477" w:rsidRDefault="00A23286" w14:paraId="145010AE" w14:textId="77777777">
      <w:pPr>
        <w:pStyle w:val="ROQHeading1"/>
        <w:pageBreakBefore/>
      </w:pPr>
      <w:r>
        <w:t>Test Script Overview</w:t>
      </w:r>
    </w:p>
    <w:p w:rsidR="00A23286" w:rsidP="002F4CC2" w:rsidRDefault="00A23286" w14:paraId="5E9CA5BF" w14:textId="77777777">
      <w:pPr>
        <w:jc w:val="both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936"/>
        <w:gridCol w:w="7692"/>
      </w:tblGrid>
      <w:tr w:rsidR="00A23286" w:rsidTr="13186828" w14:paraId="0EF0A5CC" w14:textId="77777777">
        <w:tc>
          <w:tcPr>
            <w:tcW w:w="1951" w:type="dxa"/>
            <w:tcMar/>
          </w:tcPr>
          <w:p w:rsidRPr="00A23286" w:rsidR="00A23286" w:rsidP="00294477" w:rsidRDefault="00A23286" w14:paraId="3A8F759E" w14:textId="77777777">
            <w:pPr>
              <w:pStyle w:val="ROQTableHeading"/>
              <w:rPr>
                <w:color w:val="auto"/>
                <w:highlight w:val="black"/>
              </w:rPr>
            </w:pPr>
            <w:r w:rsidRPr="00A23286">
              <w:rPr>
                <w:color w:val="auto"/>
              </w:rPr>
              <w:t>Test Script ID</w:t>
            </w:r>
            <w:r>
              <w:rPr>
                <w:color w:val="auto"/>
              </w:rPr>
              <w:t>:</w:t>
            </w:r>
          </w:p>
        </w:tc>
        <w:tc>
          <w:tcPr>
            <w:tcW w:w="7903" w:type="dxa"/>
            <w:tcMar/>
          </w:tcPr>
          <w:p w:rsidR="00A23286" w:rsidP="745D3ECF" w:rsidRDefault="67FF5E27" w14:paraId="2C9FF116" w14:textId="5B2EFCBB">
            <w:pPr/>
            <w:r w:rsidR="00FB7E99">
              <w:rPr/>
              <w:t>CVA00</w:t>
            </w:r>
            <w:r w:rsidR="00E04C51">
              <w:rPr/>
              <w:t>2</w:t>
            </w:r>
          </w:p>
        </w:tc>
      </w:tr>
      <w:tr w:rsidR="00A23286" w:rsidTr="13186828" w14:paraId="50479E7A" w14:textId="77777777">
        <w:tc>
          <w:tcPr>
            <w:tcW w:w="1951" w:type="dxa"/>
            <w:tcMar/>
          </w:tcPr>
          <w:p w:rsidRPr="00A23286" w:rsidR="00A23286" w:rsidP="00294477" w:rsidRDefault="00A23286" w14:paraId="41153D8E" w14:textId="77777777">
            <w:pPr>
              <w:pStyle w:val="ROQTableHeading"/>
              <w:rPr>
                <w:color w:val="auto"/>
                <w:highlight w:val="black"/>
              </w:rPr>
            </w:pPr>
            <w:r w:rsidRPr="00A23286">
              <w:rPr>
                <w:color w:val="auto"/>
              </w:rPr>
              <w:t xml:space="preserve">Test Script </w:t>
            </w:r>
            <w:r>
              <w:rPr>
                <w:color w:val="auto"/>
              </w:rPr>
              <w:t>Title:</w:t>
            </w:r>
          </w:p>
        </w:tc>
        <w:tc>
          <w:tcPr>
            <w:tcW w:w="7903" w:type="dxa"/>
            <w:tcMar/>
          </w:tcPr>
          <w:p w:rsidR="00A23286" w:rsidP="002F4CC2" w:rsidRDefault="2683080A" w14:paraId="66E73E22" w14:textId="4BC0AEF8">
            <w:r>
              <w:t xml:space="preserve">Create </w:t>
            </w:r>
            <w:r w:rsidR="00F70D73">
              <w:t>Site</w:t>
            </w:r>
            <w:r>
              <w:t xml:space="preserve"> Button</w:t>
            </w:r>
          </w:p>
        </w:tc>
      </w:tr>
      <w:tr w:rsidR="00A23286" w:rsidTr="13186828" w14:paraId="2F2FF42C" w14:textId="77777777">
        <w:tc>
          <w:tcPr>
            <w:tcW w:w="1951" w:type="dxa"/>
            <w:tcMar/>
          </w:tcPr>
          <w:p w:rsidRPr="00A23286" w:rsidR="00A23286" w:rsidP="00294477" w:rsidRDefault="00A23286" w14:paraId="66979F63" w14:textId="77777777">
            <w:pPr>
              <w:pStyle w:val="ROQTableHeading"/>
              <w:rPr>
                <w:color w:val="auto"/>
                <w:highlight w:val="black"/>
              </w:rPr>
            </w:pPr>
            <w:r>
              <w:rPr>
                <w:color w:val="auto"/>
              </w:rPr>
              <w:t>Test Objective:</w:t>
            </w:r>
          </w:p>
        </w:tc>
        <w:tc>
          <w:tcPr>
            <w:tcW w:w="7903" w:type="dxa"/>
            <w:tcMar/>
          </w:tcPr>
          <w:p w:rsidR="00A23286" w:rsidP="002F4CC2" w:rsidRDefault="178E2588" w14:paraId="61CA7679" w14:textId="2D10AF0B">
            <w:r>
              <w:t xml:space="preserve">Confirm button behaviour that governs </w:t>
            </w:r>
            <w:r w:rsidR="0A02DD2E">
              <w:t xml:space="preserve">the launching of the create </w:t>
            </w:r>
            <w:r w:rsidR="00FC6797">
              <w:t>site</w:t>
            </w:r>
            <w:r w:rsidR="0A02DD2E">
              <w:t xml:space="preserve"> dialog</w:t>
            </w:r>
          </w:p>
        </w:tc>
      </w:tr>
      <w:tr w:rsidR="00A23286" w:rsidTr="13186828" w14:paraId="405623F5" w14:textId="77777777">
        <w:tc>
          <w:tcPr>
            <w:tcW w:w="1951" w:type="dxa"/>
            <w:tcMar/>
          </w:tcPr>
          <w:p w:rsidRPr="00A23286" w:rsidR="00A23286" w:rsidP="00294477" w:rsidRDefault="00A23286" w14:paraId="5DB70B42" w14:textId="77777777">
            <w:pPr>
              <w:pStyle w:val="ROQTableHeading"/>
              <w:rPr>
                <w:color w:val="auto"/>
                <w:highlight w:val="black"/>
              </w:rPr>
            </w:pPr>
            <w:r>
              <w:rPr>
                <w:color w:val="auto"/>
              </w:rPr>
              <w:t>Scope:</w:t>
            </w:r>
          </w:p>
        </w:tc>
        <w:tc>
          <w:tcPr>
            <w:tcW w:w="7903" w:type="dxa"/>
            <w:tcMar/>
          </w:tcPr>
          <w:p w:rsidR="00A23286" w:rsidP="002F4CC2" w:rsidRDefault="7A7F7AC8" w14:paraId="5237C38F" w14:textId="7473E2E9">
            <w:proofErr w:type="spellStart"/>
            <w:r>
              <w:t>Credersi</w:t>
            </w:r>
            <w:proofErr w:type="spellEnd"/>
            <w:r>
              <w:t xml:space="preserve">-vend Admin </w:t>
            </w:r>
            <w:r w:rsidR="7A31ED6D">
              <w:t xml:space="preserve">alpha release </w:t>
            </w:r>
            <w:r>
              <w:t>version web browser user interface</w:t>
            </w:r>
          </w:p>
        </w:tc>
      </w:tr>
      <w:tr w:rsidR="00A23286" w:rsidTr="13186828" w14:paraId="1BF9438A" w14:textId="77777777">
        <w:tc>
          <w:tcPr>
            <w:tcW w:w="1951" w:type="dxa"/>
            <w:tcMar/>
          </w:tcPr>
          <w:p w:rsidRPr="00A23286" w:rsidR="00A23286" w:rsidP="00294477" w:rsidRDefault="00A23286" w14:paraId="43AE5422" w14:textId="77777777">
            <w:pPr>
              <w:pStyle w:val="ROQTableHeading"/>
              <w:rPr>
                <w:color w:val="auto"/>
                <w:highlight w:val="black"/>
              </w:rPr>
            </w:pPr>
            <w:r>
              <w:rPr>
                <w:color w:val="auto"/>
              </w:rPr>
              <w:t>Test Description:</w:t>
            </w:r>
          </w:p>
        </w:tc>
        <w:tc>
          <w:tcPr>
            <w:tcW w:w="7903" w:type="dxa"/>
            <w:tcMar/>
          </w:tcPr>
          <w:p w:rsidR="00A23286" w:rsidP="002F4CC2" w:rsidRDefault="73555E01" w14:paraId="11DE65EF" w14:textId="77FDA8A9">
            <w:r>
              <w:t xml:space="preserve">Clicking the create </w:t>
            </w:r>
            <w:r w:rsidR="009A6B46">
              <w:t>site</w:t>
            </w:r>
            <w:r>
              <w:t xml:space="preserve"> button and confirming it’s hidden once dialog is displayed </w:t>
            </w:r>
          </w:p>
        </w:tc>
      </w:tr>
      <w:tr w:rsidR="00A23286" w:rsidTr="13186828" w14:paraId="10C9F4A2" w14:textId="77777777">
        <w:tc>
          <w:tcPr>
            <w:tcW w:w="1951" w:type="dxa"/>
            <w:tcMar/>
          </w:tcPr>
          <w:p w:rsidRPr="00A23286" w:rsidR="00A23286" w:rsidP="00294477" w:rsidRDefault="00A23286" w14:paraId="44A0C413" w14:textId="77777777">
            <w:pPr>
              <w:pStyle w:val="ROQTableHeading"/>
              <w:rPr>
                <w:color w:val="auto"/>
                <w:highlight w:val="black"/>
              </w:rPr>
            </w:pPr>
            <w:r>
              <w:rPr>
                <w:color w:val="auto"/>
              </w:rPr>
              <w:t>Dependencies:</w:t>
            </w:r>
          </w:p>
        </w:tc>
        <w:tc>
          <w:tcPr>
            <w:tcW w:w="7903" w:type="dxa"/>
            <w:tcMar/>
          </w:tcPr>
          <w:p w:rsidR="00FC6797" w:rsidP="745D3ECF" w:rsidRDefault="00FC6797" w14:paraId="668ED68E" w14:textId="22F3BB67">
            <w:proofErr w:type="gramStart"/>
            <w:r w:rsidR="105B3A78">
              <w:rPr/>
              <w:t xml:space="preserve">No dependencies on other test </w:t>
            </w:r>
            <w:r w:rsidR="1E560CA0">
              <w:rPr/>
              <w:t xml:space="preserve">scripts, </w:t>
            </w:r>
            <w:r w:rsidR="105B3A78">
              <w:rPr/>
              <w:t xml:space="preserve">require </w:t>
            </w:r>
            <w:r w:rsidR="5D541F56">
              <w:rPr/>
              <w:t xml:space="preserve">just </w:t>
            </w:r>
            <w:r w:rsidR="105B3A78">
              <w:rPr/>
              <w:t xml:space="preserve">a </w:t>
            </w:r>
            <w:r w:rsidR="74211B7D">
              <w:rPr/>
              <w:t xml:space="preserve">single </w:t>
            </w:r>
            <w:r w:rsidR="105B3A78">
              <w:rPr/>
              <w:t>Domain node</w:t>
            </w:r>
            <w:r w:rsidR="7E2FDB8F">
              <w:rPr/>
              <w:t xml:space="preserve"> to exist</w:t>
            </w:r>
            <w:r w:rsidR="6388B77F">
              <w:rPr/>
              <w:t xml:space="preserve"> in the database</w:t>
            </w:r>
            <w:r w:rsidR="7E2FDB8F">
              <w:rPr/>
              <w:t xml:space="preserve"> and be specified as a pre-requirement</w:t>
            </w:r>
            <w:r w:rsidR="00FC6797">
              <w:rPr/>
              <w:t>.</w:t>
            </w:r>
            <w:r w:rsidR="48122CEE">
              <w:rPr/>
              <w:t xml:space="preserve"> Also,</w:t>
            </w:r>
            <w:r w:rsidR="00FC6797">
              <w:rPr/>
              <w:t xml:space="preserve"> you would have had to create a customer before you can create a site.</w:t>
            </w:r>
            <w:proofErr w:type="gramEnd"/>
          </w:p>
        </w:tc>
      </w:tr>
    </w:tbl>
    <w:p w:rsidR="00A23286" w:rsidP="002F4CC2" w:rsidRDefault="00A23286" w14:paraId="2EBAA5AC" w14:textId="77777777">
      <w:pPr>
        <w:jc w:val="both"/>
      </w:pPr>
    </w:p>
    <w:p w:rsidR="00597D7E" w:rsidP="00597D7E" w:rsidRDefault="00597D7E" w14:paraId="49728183" w14:textId="77777777">
      <w:pPr>
        <w:pStyle w:val="ROQExplanationText"/>
        <w:rPr>
          <w:i w:val="0"/>
        </w:rPr>
      </w:pPr>
    </w:p>
    <w:p w:rsidRPr="00597D7E" w:rsidR="00D74C80" w:rsidP="00597D7E" w:rsidRDefault="00D74C80" w14:paraId="48DF6A1D" w14:textId="77777777">
      <w:pPr>
        <w:pStyle w:val="ROQExplanationText"/>
        <w:rPr>
          <w:i w:val="0"/>
        </w:rPr>
        <w:sectPr w:rsidRPr="00597D7E" w:rsidR="00D74C8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orient="portrait" w:code="9"/>
          <w:pgMar w:top="1702" w:right="1134" w:bottom="1134" w:left="1134" w:header="284" w:footer="284" w:gutter="0"/>
          <w:cols w:space="708"/>
          <w:docGrid w:linePitch="360"/>
        </w:sectPr>
      </w:pPr>
    </w:p>
    <w:p w:rsidR="00D74C80" w:rsidP="00294477" w:rsidRDefault="00D74C80" w14:paraId="3DF6A71D" w14:textId="77777777">
      <w:pPr>
        <w:pStyle w:val="ROQHeading1"/>
      </w:pPr>
      <w:bookmarkStart w:name="_Toc252877524" w:id="0"/>
      <w:r>
        <w:lastRenderedPageBreak/>
        <w:t xml:space="preserve">Test </w:t>
      </w:r>
      <w:bookmarkEnd w:id="0"/>
      <w:r w:rsidR="00597D7E">
        <w:t>Steps</w:t>
      </w:r>
    </w:p>
    <w:p w:rsidR="00D74C80" w:rsidP="00294477" w:rsidRDefault="00D74C80" w14:paraId="3A75CF70" w14:textId="77777777">
      <w:pPr>
        <w:pStyle w:val="ROQExplanationText"/>
      </w:pPr>
    </w:p>
    <w:tbl>
      <w:tblPr>
        <w:tblW w:w="142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826"/>
        <w:gridCol w:w="6653"/>
        <w:gridCol w:w="6804"/>
      </w:tblGrid>
      <w:tr w:rsidRPr="00B31034" w:rsidR="00597D7E" w:rsidTr="13186828" w14:paraId="51C32F70" w14:textId="77777777">
        <w:trPr>
          <w:trHeight w:val="626"/>
          <w:tblHeader/>
        </w:trPr>
        <w:tc>
          <w:tcPr>
            <w:tcW w:w="826" w:type="dxa"/>
            <w:tcBorders>
              <w:right w:val="nil"/>
            </w:tcBorders>
            <w:shd w:val="clear" w:color="auto" w:fill="000000" w:themeFill="text1"/>
            <w:tcMar/>
          </w:tcPr>
          <w:p w:rsidRPr="00B31034" w:rsidR="00597D7E" w:rsidP="00294477" w:rsidRDefault="00597D7E" w14:paraId="54A3D59A" w14:textId="77777777">
            <w:pPr>
              <w:pStyle w:val="ROQTableHeading"/>
            </w:pPr>
            <w:r>
              <w:t>Step No.</w:t>
            </w:r>
          </w:p>
        </w:tc>
        <w:tc>
          <w:tcPr>
            <w:tcW w:w="6653" w:type="dxa"/>
            <w:tcBorders>
              <w:left w:val="nil"/>
              <w:right w:val="nil"/>
            </w:tcBorders>
            <w:shd w:val="clear" w:color="auto" w:fill="000000" w:themeFill="text1"/>
            <w:tcMar/>
          </w:tcPr>
          <w:p w:rsidRPr="00B31034" w:rsidR="00597D7E" w:rsidP="00294477" w:rsidRDefault="00597D7E" w14:paraId="2C464D96" w14:textId="77777777">
            <w:pPr>
              <w:pStyle w:val="ROQTableHeading"/>
            </w:pPr>
            <w:r>
              <w:t>Action/Input</w:t>
            </w:r>
          </w:p>
        </w:tc>
        <w:tc>
          <w:tcPr>
            <w:tcW w:w="6804" w:type="dxa"/>
            <w:tcBorders>
              <w:left w:val="nil"/>
              <w:right w:val="single" w:color="FFFFFF" w:themeColor="background1" w:sz="4" w:space="0"/>
            </w:tcBorders>
            <w:shd w:val="clear" w:color="auto" w:fill="000000" w:themeFill="text1"/>
            <w:tcMar/>
          </w:tcPr>
          <w:p w:rsidRPr="00B31034" w:rsidR="00597D7E" w:rsidP="00294477" w:rsidRDefault="00597D7E" w14:paraId="201B48C3" w14:textId="77777777">
            <w:pPr>
              <w:pStyle w:val="ROQTableHeading"/>
            </w:pPr>
            <w:r>
              <w:t>Expected Result</w:t>
            </w:r>
          </w:p>
        </w:tc>
      </w:tr>
      <w:tr w:rsidRPr="00B31034" w:rsidR="00597D7E" w:rsidTr="13186828" w14:paraId="4564D62E" w14:textId="77777777">
        <w:trPr>
          <w:cantSplit/>
        </w:trPr>
        <w:tc>
          <w:tcPr>
            <w:tcW w:w="826" w:type="dxa"/>
            <w:tcMar/>
          </w:tcPr>
          <w:p w:rsidRPr="00B31034" w:rsidR="00597D7E" w:rsidP="00B31034" w:rsidRDefault="00597D7E" w14:paraId="1289DC21" w14:textId="77777777">
            <w:pPr>
              <w:spacing w:after="159" w:line="260" w:lineRule="exact"/>
              <w:jc w:val="both"/>
            </w:pPr>
            <w:r w:rsidRPr="00B31034">
              <w:t>1</w:t>
            </w:r>
          </w:p>
        </w:tc>
        <w:tc>
          <w:tcPr>
            <w:tcW w:w="6653" w:type="dxa"/>
            <w:tcMar/>
          </w:tcPr>
          <w:p w:rsidRPr="00B31034" w:rsidR="00597D7E" w:rsidP="00B31034" w:rsidRDefault="4000EF66" w14:paraId="4DCE8C12" w14:textId="581FA515">
            <w:pPr>
              <w:spacing w:after="159" w:line="260" w:lineRule="exact"/>
              <w:jc w:val="both"/>
            </w:pPr>
            <w:r>
              <w:t xml:space="preserve">Using an incognito tab of and up-to-date Chrome browser, navigate to </w:t>
            </w:r>
            <w:hyperlink r:id="rId16">
              <w:r w:rsidRPr="745D3ECF">
                <w:rPr>
                  <w:rStyle w:val="Hyperlink"/>
                </w:rPr>
                <w:t>http://localhost:8080</w:t>
              </w:r>
            </w:hyperlink>
          </w:p>
        </w:tc>
        <w:tc>
          <w:tcPr>
            <w:tcW w:w="6804" w:type="dxa"/>
            <w:tcMar/>
          </w:tcPr>
          <w:p w:rsidRPr="00B31034" w:rsidR="00597D7E" w:rsidP="00B31034" w:rsidRDefault="4000EF66" w14:paraId="793E9F1E" w14:textId="1279B3C1">
            <w:pPr>
              <w:spacing w:after="159" w:line="260" w:lineRule="exact"/>
              <w:jc w:val="both"/>
            </w:pPr>
            <w:r>
              <w:t xml:space="preserve">The page is redirected to </w:t>
            </w:r>
            <w:hyperlink r:id="rId17">
              <w:r w:rsidRPr="745D3ECF" w:rsidR="51AF4C8A">
                <w:rPr>
                  <w:rStyle w:val="Hyperlink"/>
                </w:rPr>
                <w:t>http://localhost:8080/login</w:t>
              </w:r>
            </w:hyperlink>
            <w:r w:rsidR="51AF4C8A">
              <w:t xml:space="preserve"> and the </w:t>
            </w:r>
            <w:proofErr w:type="spellStart"/>
            <w:r w:rsidRPr="745D3ECF" w:rsidR="51AF4C8A">
              <w:rPr>
                <w:i/>
                <w:iCs/>
              </w:rPr>
              <w:t>Credersi</w:t>
            </w:r>
            <w:proofErr w:type="spellEnd"/>
            <w:r w:rsidRPr="745D3ECF" w:rsidR="51AF4C8A">
              <w:rPr>
                <w:i/>
                <w:iCs/>
              </w:rPr>
              <w:t>-vend Admin</w:t>
            </w:r>
            <w:r w:rsidR="51AF4C8A">
              <w:t xml:space="preserve"> login page is displayed</w:t>
            </w:r>
            <w:r w:rsidR="028F7737">
              <w:t>.</w:t>
            </w:r>
          </w:p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1140"/>
              <w:gridCol w:w="5438"/>
            </w:tblGrid>
            <w:tr w:rsidR="745D3ECF" w:rsidTr="745D3ECF" w14:paraId="697B0170" w14:textId="77777777">
              <w:tc>
                <w:tcPr>
                  <w:tcW w:w="1140" w:type="dxa"/>
                </w:tcPr>
                <w:p w:rsidR="028F7737" w:rsidP="745D3ECF" w:rsidRDefault="028F7737" w14:paraId="2F57B4D3" w14:textId="16011FF1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Title</w:t>
                  </w:r>
                </w:p>
              </w:tc>
              <w:tc>
                <w:tcPr>
                  <w:tcW w:w="5445" w:type="dxa"/>
                </w:tcPr>
                <w:p w:rsidR="028F7737" w:rsidP="745D3ECF" w:rsidRDefault="028F7737" w14:paraId="5D2D5673" w14:textId="065C036F">
                  <w:pPr>
                    <w:rPr>
                      <w:szCs w:val="18"/>
                    </w:rPr>
                  </w:pPr>
                  <w:proofErr w:type="spellStart"/>
                  <w:r w:rsidRPr="745D3ECF">
                    <w:rPr>
                      <w:szCs w:val="18"/>
                    </w:rPr>
                    <w:t>Credersi</w:t>
                  </w:r>
                  <w:proofErr w:type="spellEnd"/>
                  <w:r w:rsidRPr="745D3ECF">
                    <w:rPr>
                      <w:szCs w:val="18"/>
                    </w:rPr>
                    <w:t>-vend Admin Login</w:t>
                  </w:r>
                </w:p>
              </w:tc>
            </w:tr>
            <w:tr w:rsidR="745D3ECF" w:rsidTr="745D3ECF" w14:paraId="777552D8" w14:textId="77777777">
              <w:tc>
                <w:tcPr>
                  <w:tcW w:w="1140" w:type="dxa"/>
                </w:tcPr>
                <w:p w:rsidR="028F7737" w:rsidP="745D3ECF" w:rsidRDefault="028F7737" w14:paraId="2D2C8B2C" w14:textId="266F9952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Heading</w:t>
                  </w:r>
                </w:p>
              </w:tc>
              <w:tc>
                <w:tcPr>
                  <w:tcW w:w="5445" w:type="dxa"/>
                </w:tcPr>
                <w:p w:rsidR="028F7737" w:rsidP="745D3ECF" w:rsidRDefault="028F7737" w14:paraId="559E65F0" w14:textId="3A0254A8">
                  <w:pPr>
                    <w:rPr>
                      <w:szCs w:val="18"/>
                    </w:rPr>
                  </w:pPr>
                  <w:proofErr w:type="spellStart"/>
                  <w:r w:rsidRPr="745D3ECF">
                    <w:rPr>
                      <w:szCs w:val="18"/>
                    </w:rPr>
                    <w:t>Credersi</w:t>
                  </w:r>
                  <w:proofErr w:type="spellEnd"/>
                  <w:r w:rsidRPr="745D3ECF">
                    <w:rPr>
                      <w:szCs w:val="18"/>
                    </w:rPr>
                    <w:t>-vend Admin Login</w:t>
                  </w:r>
                </w:p>
              </w:tc>
            </w:tr>
            <w:tr w:rsidR="745D3ECF" w:rsidTr="745D3ECF" w14:paraId="668865F1" w14:textId="77777777">
              <w:tc>
                <w:tcPr>
                  <w:tcW w:w="1140" w:type="dxa"/>
                </w:tcPr>
                <w:p w:rsidR="028F7737" w:rsidP="745D3ECF" w:rsidRDefault="028F7737" w14:paraId="33126497" w14:textId="4288BA0A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Logo</w:t>
                  </w:r>
                </w:p>
              </w:tc>
              <w:tc>
                <w:tcPr>
                  <w:tcW w:w="5445" w:type="dxa"/>
                </w:tcPr>
                <w:p w:rsidR="028F7737" w:rsidP="745D3ECF" w:rsidRDefault="028F7737" w14:paraId="6304AF0B" w14:textId="22103255">
                  <w:pPr>
                    <w:rPr>
                      <w:szCs w:val="18"/>
                    </w:rPr>
                  </w:pPr>
                  <w:proofErr w:type="spellStart"/>
                  <w:r w:rsidRPr="745D3ECF">
                    <w:rPr>
                      <w:szCs w:val="18"/>
                    </w:rPr>
                    <w:t>Credersi</w:t>
                  </w:r>
                  <w:proofErr w:type="spellEnd"/>
                  <w:r w:rsidRPr="745D3ECF">
                    <w:rPr>
                      <w:szCs w:val="18"/>
                    </w:rPr>
                    <w:t xml:space="preserve"> logo top-right of page (allowing for max-width)</w:t>
                  </w:r>
                </w:p>
              </w:tc>
            </w:tr>
            <w:tr w:rsidR="745D3ECF" w:rsidTr="745D3ECF" w14:paraId="10B9FF03" w14:textId="77777777">
              <w:tc>
                <w:tcPr>
                  <w:tcW w:w="1140" w:type="dxa"/>
                </w:tcPr>
                <w:p w:rsidR="028F7737" w:rsidP="745D3ECF" w:rsidRDefault="028F7737" w14:paraId="0BAC1EB8" w14:textId="38AEB9FF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Field</w:t>
                  </w:r>
                </w:p>
              </w:tc>
              <w:tc>
                <w:tcPr>
                  <w:tcW w:w="5445" w:type="dxa"/>
                </w:tcPr>
                <w:p w:rsidR="028F7737" w:rsidP="745D3ECF" w:rsidRDefault="028F7737" w14:paraId="202ADC91" w14:textId="5747D186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Username</w:t>
                  </w:r>
                </w:p>
              </w:tc>
            </w:tr>
            <w:tr w:rsidR="745D3ECF" w:rsidTr="745D3ECF" w14:paraId="5686DC41" w14:textId="77777777">
              <w:tc>
                <w:tcPr>
                  <w:tcW w:w="1140" w:type="dxa"/>
                </w:tcPr>
                <w:p w:rsidR="028F7737" w:rsidP="745D3ECF" w:rsidRDefault="028F7737" w14:paraId="17B1D379" w14:textId="43162FC5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Field</w:t>
                  </w:r>
                </w:p>
              </w:tc>
              <w:tc>
                <w:tcPr>
                  <w:tcW w:w="5445" w:type="dxa"/>
                </w:tcPr>
                <w:p w:rsidR="028F7737" w:rsidP="745D3ECF" w:rsidRDefault="028F7737" w14:paraId="465BBBE3" w14:textId="65B87E9D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Password</w:t>
                  </w:r>
                </w:p>
              </w:tc>
            </w:tr>
            <w:tr w:rsidR="745D3ECF" w:rsidTr="745D3ECF" w14:paraId="6002B108" w14:textId="77777777">
              <w:tc>
                <w:tcPr>
                  <w:tcW w:w="1140" w:type="dxa"/>
                </w:tcPr>
                <w:p w:rsidR="028F7737" w:rsidP="745D3ECF" w:rsidRDefault="028F7737" w14:paraId="3185B363" w14:textId="58C75143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Button</w:t>
                  </w:r>
                </w:p>
              </w:tc>
              <w:tc>
                <w:tcPr>
                  <w:tcW w:w="5445" w:type="dxa"/>
                </w:tcPr>
                <w:p w:rsidR="028F7737" w:rsidP="745D3ECF" w:rsidRDefault="028F7737" w14:paraId="097CA8BF" w14:textId="1C6AD16D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Login</w:t>
                  </w:r>
                </w:p>
              </w:tc>
            </w:tr>
          </w:tbl>
          <w:p w:rsidRPr="00B31034" w:rsidR="00597D7E" w:rsidP="745D3ECF" w:rsidRDefault="00597D7E" w14:paraId="07E05D38" w14:textId="047A40A9">
            <w:pPr>
              <w:spacing w:after="159" w:line="260" w:lineRule="exact"/>
              <w:jc w:val="both"/>
              <w:rPr>
                <w:szCs w:val="18"/>
              </w:rPr>
            </w:pPr>
          </w:p>
        </w:tc>
      </w:tr>
      <w:tr w:rsidRPr="00B31034" w:rsidR="00597D7E" w:rsidTr="13186828" w14:paraId="642CE1E5" w14:textId="77777777">
        <w:trPr>
          <w:cantSplit/>
        </w:trPr>
        <w:tc>
          <w:tcPr>
            <w:tcW w:w="826" w:type="dxa"/>
            <w:tcMar/>
          </w:tcPr>
          <w:p w:rsidRPr="00B31034" w:rsidR="00597D7E" w:rsidP="00B31034" w:rsidRDefault="00597D7E" w14:paraId="48797C53" w14:textId="77777777">
            <w:pPr>
              <w:spacing w:after="159" w:line="260" w:lineRule="exact"/>
              <w:jc w:val="both"/>
            </w:pPr>
            <w:r w:rsidRPr="00B31034">
              <w:t>2</w:t>
            </w:r>
          </w:p>
        </w:tc>
        <w:tc>
          <w:tcPr>
            <w:tcW w:w="6653" w:type="dxa"/>
            <w:tcMar/>
          </w:tcPr>
          <w:p w:rsidRPr="00B31034" w:rsidR="00597D7E" w:rsidP="00B31034" w:rsidRDefault="320DE512" w14:paraId="77A35F48" w14:textId="6AD1AA94">
            <w:pPr>
              <w:spacing w:after="159" w:line="260" w:lineRule="exact"/>
              <w:jc w:val="both"/>
            </w:pPr>
            <w:r>
              <w:t xml:space="preserve">Enter </w:t>
            </w:r>
            <w:r w:rsidR="529C4E07">
              <w:t xml:space="preserve">valid credentials for the </w:t>
            </w:r>
            <w:r w:rsidRPr="745D3ECF">
              <w:rPr>
                <w:i/>
                <w:iCs/>
              </w:rPr>
              <w:t>admin</w:t>
            </w:r>
            <w:r w:rsidR="31EEC0A0">
              <w:t xml:space="preserve"> user a</w:t>
            </w:r>
            <w:r>
              <w:t xml:space="preserve">nd click the </w:t>
            </w:r>
            <w:r w:rsidRPr="745D3ECF">
              <w:rPr>
                <w:i/>
                <w:iCs/>
              </w:rPr>
              <w:t>Login</w:t>
            </w:r>
            <w:r>
              <w:t xml:space="preserve"> button</w:t>
            </w:r>
          </w:p>
        </w:tc>
        <w:tc>
          <w:tcPr>
            <w:tcW w:w="6804" w:type="dxa"/>
            <w:tcMar/>
          </w:tcPr>
          <w:p w:rsidRPr="00B31034" w:rsidR="00597D7E" w:rsidP="745D3ECF" w:rsidRDefault="369027CE" w14:paraId="6065128A" w14:textId="559E8A24">
            <w:pPr>
              <w:spacing w:after="159" w:line="260" w:lineRule="exact"/>
              <w:jc w:val="both"/>
              <w:rPr>
                <w:szCs w:val="18"/>
              </w:rPr>
            </w:pPr>
            <w:r>
              <w:t xml:space="preserve">The page is redirected back to </w:t>
            </w:r>
            <w:hyperlink r:id="rId18">
              <w:r w:rsidRPr="745D3ECF">
                <w:rPr>
                  <w:rStyle w:val="Hyperlink"/>
                </w:rPr>
                <w:t>http://localhost:8080</w:t>
              </w:r>
            </w:hyperlink>
            <w:r>
              <w:t xml:space="preserve"> and the </w:t>
            </w:r>
            <w:proofErr w:type="spellStart"/>
            <w:r w:rsidRPr="745D3ECF">
              <w:rPr>
                <w:i/>
                <w:iCs/>
              </w:rPr>
              <w:t>Credersi</w:t>
            </w:r>
            <w:proofErr w:type="spellEnd"/>
            <w:r w:rsidRPr="745D3ECF">
              <w:rPr>
                <w:i/>
                <w:iCs/>
              </w:rPr>
              <w:t>-vend Admin</w:t>
            </w:r>
            <w:r>
              <w:t xml:space="preserve"> home page is displayed.</w:t>
            </w:r>
          </w:p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1334"/>
              <w:gridCol w:w="5244"/>
            </w:tblGrid>
            <w:tr w:rsidR="745D3ECF" w:rsidTr="745D3ECF" w14:paraId="7BD177E7" w14:textId="77777777">
              <w:tc>
                <w:tcPr>
                  <w:tcW w:w="1335" w:type="dxa"/>
                </w:tcPr>
                <w:p w:rsidR="54C28E33" w:rsidP="745D3ECF" w:rsidRDefault="54C28E33" w14:paraId="1705D258" w14:textId="281FCB83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Title</w:t>
                  </w:r>
                </w:p>
              </w:tc>
              <w:tc>
                <w:tcPr>
                  <w:tcW w:w="5250" w:type="dxa"/>
                </w:tcPr>
                <w:p w:rsidR="54C28E33" w:rsidP="745D3ECF" w:rsidRDefault="54C28E33" w14:paraId="60BFC21E" w14:textId="4BE61181">
                  <w:pPr>
                    <w:rPr>
                      <w:szCs w:val="18"/>
                    </w:rPr>
                  </w:pPr>
                  <w:proofErr w:type="spellStart"/>
                  <w:r w:rsidRPr="745D3ECF">
                    <w:rPr>
                      <w:szCs w:val="18"/>
                    </w:rPr>
                    <w:t>Credersi</w:t>
                  </w:r>
                  <w:proofErr w:type="spellEnd"/>
                  <w:r w:rsidRPr="745D3ECF">
                    <w:rPr>
                      <w:szCs w:val="18"/>
                    </w:rPr>
                    <w:t>-vend Admin Frontend</w:t>
                  </w:r>
                </w:p>
              </w:tc>
            </w:tr>
            <w:tr w:rsidR="745D3ECF" w:rsidTr="745D3ECF" w14:paraId="2F06AC85" w14:textId="77777777">
              <w:tc>
                <w:tcPr>
                  <w:tcW w:w="1335" w:type="dxa"/>
                </w:tcPr>
                <w:p w:rsidR="54C28E33" w:rsidP="745D3ECF" w:rsidRDefault="54C28E33" w14:paraId="5F73F498" w14:textId="74B73FEF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Heading</w:t>
                  </w:r>
                </w:p>
              </w:tc>
              <w:tc>
                <w:tcPr>
                  <w:tcW w:w="5250" w:type="dxa"/>
                </w:tcPr>
                <w:p w:rsidR="54C28E33" w:rsidP="745D3ECF" w:rsidRDefault="54C28E33" w14:paraId="1D09944D" w14:textId="70C32B33">
                  <w:pPr>
                    <w:rPr>
                      <w:szCs w:val="18"/>
                    </w:rPr>
                  </w:pPr>
                  <w:proofErr w:type="spellStart"/>
                  <w:r w:rsidRPr="745D3ECF">
                    <w:rPr>
                      <w:szCs w:val="18"/>
                    </w:rPr>
                    <w:t>Credersi</w:t>
                  </w:r>
                  <w:proofErr w:type="spellEnd"/>
                  <w:r w:rsidRPr="745D3ECF">
                    <w:rPr>
                      <w:szCs w:val="18"/>
                    </w:rPr>
                    <w:t>-vend Admin Frontend</w:t>
                  </w:r>
                </w:p>
              </w:tc>
            </w:tr>
            <w:tr w:rsidR="745D3ECF" w:rsidTr="745D3ECF" w14:paraId="3ABF1BDD" w14:textId="77777777">
              <w:tc>
                <w:tcPr>
                  <w:tcW w:w="1335" w:type="dxa"/>
                </w:tcPr>
                <w:p w:rsidR="54C28E33" w:rsidP="745D3ECF" w:rsidRDefault="54C28E33" w14:paraId="6E06C959" w14:textId="4A8E1016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Sub-heading</w:t>
                  </w:r>
                </w:p>
              </w:tc>
              <w:tc>
                <w:tcPr>
                  <w:tcW w:w="5250" w:type="dxa"/>
                </w:tcPr>
                <w:p w:rsidR="54C28E33" w:rsidP="745D3ECF" w:rsidRDefault="54C28E33" w14:paraId="373D0A88" w14:textId="01BBFA6A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Connected to the &lt;Specified&gt; domain</w:t>
                  </w:r>
                </w:p>
              </w:tc>
            </w:tr>
            <w:tr w:rsidR="745D3ECF" w:rsidTr="745D3ECF" w14:paraId="4083D3AA" w14:textId="77777777">
              <w:tc>
                <w:tcPr>
                  <w:tcW w:w="1335" w:type="dxa"/>
                </w:tcPr>
                <w:p w:rsidR="54C28E33" w:rsidP="745D3ECF" w:rsidRDefault="54C28E33" w14:paraId="19B91881" w14:textId="7B89947A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Logo</w:t>
                  </w:r>
                </w:p>
              </w:tc>
              <w:tc>
                <w:tcPr>
                  <w:tcW w:w="5250" w:type="dxa"/>
                </w:tcPr>
                <w:p w:rsidR="54C28E33" w:rsidP="745D3ECF" w:rsidRDefault="54C28E33" w14:paraId="41484CE0" w14:textId="711C0B25">
                  <w:pPr>
                    <w:rPr>
                      <w:szCs w:val="18"/>
                    </w:rPr>
                  </w:pPr>
                  <w:proofErr w:type="spellStart"/>
                  <w:r w:rsidRPr="745D3ECF">
                    <w:rPr>
                      <w:szCs w:val="18"/>
                    </w:rPr>
                    <w:t>Credersi</w:t>
                  </w:r>
                  <w:proofErr w:type="spellEnd"/>
                  <w:r w:rsidRPr="745D3ECF">
                    <w:rPr>
                      <w:szCs w:val="18"/>
                    </w:rPr>
                    <w:t xml:space="preserve"> logo top-right (allowing for max-width)</w:t>
                  </w:r>
                </w:p>
              </w:tc>
            </w:tr>
            <w:tr w:rsidR="745D3ECF" w:rsidTr="745D3ECF" w14:paraId="1CF635CE" w14:textId="77777777">
              <w:tc>
                <w:tcPr>
                  <w:tcW w:w="1335" w:type="dxa"/>
                </w:tcPr>
                <w:p w:rsidR="54C28E33" w:rsidP="745D3ECF" w:rsidRDefault="54C28E33" w14:paraId="69C50262" w14:textId="3304CDC7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Button</w:t>
                  </w:r>
                </w:p>
              </w:tc>
              <w:tc>
                <w:tcPr>
                  <w:tcW w:w="5250" w:type="dxa"/>
                </w:tcPr>
                <w:p w:rsidR="54C28E33" w:rsidP="745D3ECF" w:rsidRDefault="54C28E33" w14:paraId="38F07121" w14:textId="47BFB0B3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Create Customer top-right under header line</w:t>
                  </w:r>
                </w:p>
              </w:tc>
            </w:tr>
          </w:tbl>
          <w:p w:rsidRPr="00B31034" w:rsidR="00597D7E" w:rsidP="745D3ECF" w:rsidRDefault="00597D7E" w14:paraId="518B32E8" w14:textId="02A1B5E0">
            <w:pPr>
              <w:spacing w:after="159" w:line="260" w:lineRule="exact"/>
              <w:jc w:val="both"/>
              <w:rPr>
                <w:szCs w:val="18"/>
              </w:rPr>
            </w:pPr>
          </w:p>
        </w:tc>
      </w:tr>
      <w:tr w:rsidRPr="00B31034" w:rsidR="00597D7E" w:rsidTr="13186828" w14:paraId="50E98FF1" w14:textId="77777777">
        <w:trPr>
          <w:cantSplit/>
        </w:trPr>
        <w:tc>
          <w:tcPr>
            <w:tcW w:w="826" w:type="dxa"/>
            <w:tcMar/>
          </w:tcPr>
          <w:p w:rsidRPr="00B31034" w:rsidR="00597D7E" w:rsidP="00B31034" w:rsidRDefault="00597D7E" w14:paraId="28E2F272" w14:textId="77777777">
            <w:pPr>
              <w:spacing w:after="159" w:line="260" w:lineRule="exact"/>
              <w:jc w:val="both"/>
            </w:pPr>
            <w:r w:rsidRPr="00B31034">
              <w:lastRenderedPageBreak/>
              <w:t>3</w:t>
            </w:r>
          </w:p>
        </w:tc>
        <w:tc>
          <w:tcPr>
            <w:tcW w:w="6653" w:type="dxa"/>
            <w:tcMar/>
          </w:tcPr>
          <w:p w:rsidRPr="00B31034" w:rsidR="00597D7E" w:rsidP="00B31034" w:rsidRDefault="2841FF2E" w14:paraId="257BDA9B" w14:textId="3C5B5CA2">
            <w:pPr>
              <w:spacing w:after="159" w:line="260" w:lineRule="exact"/>
              <w:jc w:val="both"/>
            </w:pPr>
            <w:r>
              <w:t xml:space="preserve">Click the </w:t>
            </w:r>
            <w:r w:rsidRPr="745D3ECF">
              <w:rPr>
                <w:i/>
                <w:iCs/>
              </w:rPr>
              <w:t>Create Customer</w:t>
            </w:r>
            <w:r>
              <w:t xml:space="preserve"> button</w:t>
            </w:r>
          </w:p>
        </w:tc>
        <w:tc>
          <w:tcPr>
            <w:tcW w:w="6804" w:type="dxa"/>
            <w:tcMar/>
          </w:tcPr>
          <w:p w:rsidRPr="00B31034" w:rsidR="00597D7E" w:rsidP="00B31034" w:rsidRDefault="2841FF2E" w14:paraId="041852A8" w14:textId="20951789">
            <w:pPr>
              <w:spacing w:after="159" w:line="260" w:lineRule="exact"/>
              <w:jc w:val="both"/>
            </w:pPr>
            <w:r w:rsidR="1C9E5DAB">
              <w:rPr/>
              <w:t xml:space="preserve">The Create Customer button </w:t>
            </w:r>
            <w:r w:rsidR="3136270F">
              <w:rPr/>
              <w:t xml:space="preserve">is no longer </w:t>
            </w:r>
            <w:r w:rsidR="22263E43">
              <w:rPr/>
              <w:t>displayed and</w:t>
            </w:r>
            <w:r w:rsidR="3136270F">
              <w:rPr/>
              <w:t xml:space="preserve"> replaced by a small dialog box for creating a new customer.</w:t>
            </w:r>
          </w:p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1364"/>
              <w:gridCol w:w="5214"/>
            </w:tblGrid>
            <w:tr w:rsidR="745D3ECF" w:rsidTr="13186828" w14:paraId="08E6865A" w14:textId="77777777">
              <w:tc>
                <w:tcPr>
                  <w:tcW w:w="1365" w:type="dxa"/>
                  <w:tcMar/>
                </w:tcPr>
                <w:p w:rsidR="1BBAF422" w:rsidP="745D3ECF" w:rsidRDefault="1BBAF422" w14:paraId="63795F7C" w14:textId="54A3E6A4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Icon</w:t>
                  </w:r>
                </w:p>
              </w:tc>
              <w:tc>
                <w:tcPr>
                  <w:tcW w:w="5220" w:type="dxa"/>
                  <w:tcMar/>
                </w:tcPr>
                <w:p w:rsidR="1BBAF422" w:rsidP="745D3ECF" w:rsidRDefault="1BBAF422" w14:paraId="538A9CB3" w14:textId="66CCE791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Customer icon displayed to the left</w:t>
                  </w:r>
                </w:p>
              </w:tc>
            </w:tr>
            <w:tr w:rsidR="745D3ECF" w:rsidTr="13186828" w14:paraId="3F577436" w14:textId="77777777">
              <w:tc>
                <w:tcPr>
                  <w:tcW w:w="1365" w:type="dxa"/>
                  <w:tcMar/>
                </w:tcPr>
                <w:p w:rsidR="1BBAF422" w:rsidP="745D3ECF" w:rsidRDefault="1BBAF422" w14:paraId="63AC475F" w14:textId="2783CB8D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Field</w:t>
                  </w:r>
                </w:p>
              </w:tc>
              <w:tc>
                <w:tcPr>
                  <w:tcW w:w="5220" w:type="dxa"/>
                  <w:tcMar/>
                </w:tcPr>
                <w:p w:rsidR="1BBAF422" w:rsidP="745D3ECF" w:rsidRDefault="1BBAF422" w14:paraId="544C8807" w14:textId="777C577B">
                  <w:pPr/>
                  <w:r w:rsidR="3136270F">
                    <w:rPr/>
                    <w:t xml:space="preserve">Text field for entering the new </w:t>
                  </w:r>
                  <w:r w:rsidR="00507BBC">
                    <w:rPr/>
                    <w:t>customer's</w:t>
                  </w:r>
                  <w:r w:rsidR="3136270F">
                    <w:rPr/>
                    <w:t xml:space="preserve"> name to the top, with placeholder text ‘Enter customer company name’</w:t>
                  </w:r>
                </w:p>
              </w:tc>
            </w:tr>
            <w:tr w:rsidR="745D3ECF" w:rsidTr="13186828" w14:paraId="2BC02339" w14:textId="77777777">
              <w:tc>
                <w:tcPr>
                  <w:tcW w:w="1365" w:type="dxa"/>
                  <w:tcMar/>
                </w:tcPr>
                <w:p w:rsidR="1BBAF422" w:rsidP="745D3ECF" w:rsidRDefault="1BBAF422" w14:paraId="2EBA1333" w14:textId="11C42EBF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Button</w:t>
                  </w:r>
                </w:p>
              </w:tc>
              <w:tc>
                <w:tcPr>
                  <w:tcW w:w="5220" w:type="dxa"/>
                  <w:tcMar/>
                </w:tcPr>
                <w:p w:rsidR="1BBAF422" w:rsidP="745D3ECF" w:rsidRDefault="1BBAF422" w14:paraId="49735367" w14:textId="0B92F2B8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‘OK’ floating bottom right of the dialog</w:t>
                  </w:r>
                </w:p>
              </w:tc>
            </w:tr>
            <w:tr w:rsidR="745D3ECF" w:rsidTr="13186828" w14:paraId="768AA1C4" w14:textId="77777777">
              <w:tc>
                <w:tcPr>
                  <w:tcW w:w="1365" w:type="dxa"/>
                  <w:tcMar/>
                </w:tcPr>
                <w:p w:rsidR="1BBAF422" w:rsidP="745D3ECF" w:rsidRDefault="1BBAF422" w14:paraId="3D9163B5" w14:textId="76A60FAC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Button</w:t>
                  </w:r>
                </w:p>
              </w:tc>
              <w:tc>
                <w:tcPr>
                  <w:tcW w:w="5220" w:type="dxa"/>
                  <w:tcMar/>
                </w:tcPr>
                <w:p w:rsidR="1BBAF422" w:rsidP="745D3ECF" w:rsidRDefault="1BBAF422" w14:paraId="38FEA898" w14:textId="552F0BFA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‘Cancel’ floating to the left of the ‘OK’ button</w:t>
                  </w:r>
                </w:p>
              </w:tc>
            </w:tr>
          </w:tbl>
          <w:p w:rsidRPr="00B31034" w:rsidR="00597D7E" w:rsidP="745D3ECF" w:rsidRDefault="00597D7E" w14:paraId="1B7E21F6" w14:textId="46D0CBD7">
            <w:pPr>
              <w:spacing w:after="159" w:line="260" w:lineRule="exact"/>
              <w:jc w:val="both"/>
              <w:rPr>
                <w:szCs w:val="18"/>
              </w:rPr>
            </w:pPr>
          </w:p>
        </w:tc>
      </w:tr>
      <w:tr w:rsidRPr="00B31034" w:rsidR="00925F2A" w:rsidTr="13186828" w14:paraId="36102C40" w14:textId="77777777">
        <w:trPr>
          <w:cantSplit/>
        </w:trPr>
        <w:tc>
          <w:tcPr>
            <w:tcW w:w="826" w:type="dxa"/>
            <w:tcMar/>
          </w:tcPr>
          <w:p w:rsidRPr="00B31034" w:rsidR="00925F2A" w:rsidP="00B31034" w:rsidRDefault="00B34D91" w14:paraId="1664E789" w14:textId="6829FC92">
            <w:pPr>
              <w:spacing w:after="159" w:line="260" w:lineRule="exact"/>
              <w:jc w:val="both"/>
            </w:pPr>
            <w:r>
              <w:t>4</w:t>
            </w:r>
          </w:p>
        </w:tc>
        <w:tc>
          <w:tcPr>
            <w:tcW w:w="6653" w:type="dxa"/>
            <w:tcMar/>
          </w:tcPr>
          <w:p w:rsidR="00925F2A" w:rsidP="00B31034" w:rsidRDefault="00B34D91" w14:paraId="38133096" w14:textId="24B0BAE5">
            <w:pPr>
              <w:spacing w:after="159" w:line="260" w:lineRule="exact"/>
              <w:jc w:val="both"/>
            </w:pPr>
            <w:r>
              <w:t>Click onto the customer from the list</w:t>
            </w:r>
          </w:p>
        </w:tc>
        <w:tc>
          <w:tcPr>
            <w:tcW w:w="6804" w:type="dxa"/>
            <w:tcMar/>
          </w:tcPr>
          <w:p w:rsidR="00925F2A" w:rsidP="00B31034" w:rsidRDefault="00925F2A" w14:paraId="533BBEB6" w14:textId="77777777">
            <w:pPr>
              <w:spacing w:after="159" w:line="260" w:lineRule="exact"/>
              <w:jc w:val="both"/>
            </w:pPr>
          </w:p>
        </w:tc>
      </w:tr>
      <w:tr w:rsidRPr="00B31034" w:rsidR="00B34D91" w:rsidTr="13186828" w14:paraId="6364764D" w14:textId="77777777">
        <w:trPr>
          <w:cantSplit/>
        </w:trPr>
        <w:tc>
          <w:tcPr>
            <w:tcW w:w="826" w:type="dxa"/>
            <w:tcMar/>
          </w:tcPr>
          <w:p w:rsidR="00B34D91" w:rsidP="00B34D91" w:rsidRDefault="00B34D91" w14:paraId="3985829E" w14:textId="201B60E9">
            <w:pPr>
              <w:spacing w:after="159" w:line="260" w:lineRule="exact"/>
              <w:jc w:val="both"/>
            </w:pPr>
            <w:r>
              <w:t>5</w:t>
            </w:r>
          </w:p>
        </w:tc>
        <w:tc>
          <w:tcPr>
            <w:tcW w:w="6653" w:type="dxa"/>
            <w:tcMar/>
          </w:tcPr>
          <w:p w:rsidR="00B34D91" w:rsidP="00B34D91" w:rsidRDefault="00B34D91" w14:paraId="51F0C9C7" w14:textId="0808F646">
            <w:pPr>
              <w:spacing w:after="159" w:line="260" w:lineRule="exact"/>
              <w:jc w:val="both"/>
            </w:pPr>
            <w:r>
              <w:t xml:space="preserve">Click the </w:t>
            </w:r>
            <w:r w:rsidRPr="745D3ECF">
              <w:rPr>
                <w:i/>
                <w:iCs/>
              </w:rPr>
              <w:t xml:space="preserve">Create </w:t>
            </w:r>
            <w:r>
              <w:rPr>
                <w:i/>
                <w:iCs/>
              </w:rPr>
              <w:t>site</w:t>
            </w:r>
            <w:r>
              <w:t xml:space="preserve"> button</w:t>
            </w:r>
          </w:p>
        </w:tc>
        <w:tc>
          <w:tcPr>
            <w:tcW w:w="6804" w:type="dxa"/>
            <w:tcMar/>
          </w:tcPr>
          <w:p w:rsidRPr="00B31034" w:rsidR="00B34D91" w:rsidP="00B34D91" w:rsidRDefault="00B34D91" w14:paraId="03DCE824" w14:textId="15C92FC5">
            <w:pPr>
              <w:spacing w:after="159" w:line="260" w:lineRule="exact"/>
              <w:jc w:val="both"/>
            </w:pPr>
            <w:r w:rsidR="76A842A3">
              <w:rPr/>
              <w:t xml:space="preserve">The Create site button is no longer </w:t>
            </w:r>
            <w:r w:rsidR="4225B25C">
              <w:rPr/>
              <w:t>displayed and</w:t>
            </w:r>
            <w:r w:rsidR="76A842A3">
              <w:rPr/>
              <w:t xml:space="preserve"> replaced by a small dialog box for creating a new site.</w:t>
            </w:r>
          </w:p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1364"/>
              <w:gridCol w:w="5214"/>
            </w:tblGrid>
            <w:tr w:rsidR="00B34D91" w:rsidTr="00601927" w14:paraId="44AA783C" w14:textId="77777777">
              <w:tc>
                <w:tcPr>
                  <w:tcW w:w="1365" w:type="dxa"/>
                </w:tcPr>
                <w:p w:rsidR="00B34D91" w:rsidP="00B34D91" w:rsidRDefault="00B34D91" w14:paraId="4CC25191" w14:textId="77777777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Icon</w:t>
                  </w:r>
                </w:p>
              </w:tc>
              <w:tc>
                <w:tcPr>
                  <w:tcW w:w="5220" w:type="dxa"/>
                </w:tcPr>
                <w:p w:rsidR="00B34D91" w:rsidP="00B34D91" w:rsidRDefault="00B34D91" w14:paraId="55C0131F" w14:textId="43A791B7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site</w:t>
                  </w:r>
                  <w:r w:rsidRPr="745D3ECF">
                    <w:rPr>
                      <w:szCs w:val="18"/>
                    </w:rPr>
                    <w:t xml:space="preserve"> icon displayed to the left</w:t>
                  </w:r>
                </w:p>
              </w:tc>
            </w:tr>
            <w:tr w:rsidR="00B34D91" w:rsidTr="00601927" w14:paraId="4AD75B2D" w14:textId="77777777">
              <w:tc>
                <w:tcPr>
                  <w:tcW w:w="1365" w:type="dxa"/>
                </w:tcPr>
                <w:p w:rsidR="00B34D91" w:rsidP="00B34D91" w:rsidRDefault="00B34D91" w14:paraId="5AD365D2" w14:textId="77777777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Field</w:t>
                  </w:r>
                </w:p>
              </w:tc>
              <w:tc>
                <w:tcPr>
                  <w:tcW w:w="5220" w:type="dxa"/>
                </w:tcPr>
                <w:p w:rsidR="00B34D91" w:rsidP="00B34D91" w:rsidRDefault="00B34D91" w14:paraId="7AF602D3" w14:textId="2BEDA895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 xml:space="preserve">Text field for entering the new </w:t>
                  </w:r>
                  <w:r>
                    <w:rPr>
                      <w:szCs w:val="18"/>
                    </w:rPr>
                    <w:t>site. Need to enter site name and site address</w:t>
                  </w:r>
                </w:p>
              </w:tc>
            </w:tr>
            <w:tr w:rsidR="00B34D91" w:rsidTr="00601927" w14:paraId="4D1899F2" w14:textId="77777777">
              <w:tc>
                <w:tcPr>
                  <w:tcW w:w="1365" w:type="dxa"/>
                </w:tcPr>
                <w:p w:rsidR="00B34D91" w:rsidP="00B34D91" w:rsidRDefault="00B34D91" w14:paraId="42D1B75F" w14:textId="77777777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Button</w:t>
                  </w:r>
                </w:p>
              </w:tc>
              <w:tc>
                <w:tcPr>
                  <w:tcW w:w="5220" w:type="dxa"/>
                </w:tcPr>
                <w:p w:rsidR="00B34D91" w:rsidP="00B34D91" w:rsidRDefault="00B34D91" w14:paraId="0274922E" w14:textId="77777777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‘OK’ floating bottom right of the dialog</w:t>
                  </w:r>
                </w:p>
              </w:tc>
            </w:tr>
            <w:tr w:rsidR="00B34D91" w:rsidTr="00601927" w14:paraId="1C95E888" w14:textId="77777777">
              <w:tc>
                <w:tcPr>
                  <w:tcW w:w="1365" w:type="dxa"/>
                </w:tcPr>
                <w:p w:rsidR="00B34D91" w:rsidP="00B34D91" w:rsidRDefault="00B34D91" w14:paraId="43D6AB56" w14:textId="77777777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Button</w:t>
                  </w:r>
                </w:p>
              </w:tc>
              <w:tc>
                <w:tcPr>
                  <w:tcW w:w="5220" w:type="dxa"/>
                </w:tcPr>
                <w:p w:rsidR="00B34D91" w:rsidP="00B34D91" w:rsidRDefault="00B34D91" w14:paraId="1D77EB98" w14:textId="77777777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‘Cancel’ floating to the left of the ‘OK’ button</w:t>
                  </w:r>
                </w:p>
              </w:tc>
            </w:tr>
          </w:tbl>
          <w:p w:rsidR="00B34D91" w:rsidP="00B34D91" w:rsidRDefault="00B34D91" w14:paraId="1D79C417" w14:textId="77777777">
            <w:pPr>
              <w:spacing w:after="159" w:line="260" w:lineRule="exact"/>
              <w:jc w:val="both"/>
            </w:pPr>
          </w:p>
        </w:tc>
      </w:tr>
    </w:tbl>
    <w:p w:rsidR="745D3ECF" w:rsidRDefault="745D3ECF" w14:paraId="60863005" w14:textId="6DD98C59"/>
    <w:p w:rsidR="00D74C80" w:rsidP="00294477" w:rsidRDefault="00D74C80" w14:paraId="1528FFF0" w14:textId="77777777">
      <w:pPr>
        <w:autoSpaceDE w:val="0"/>
        <w:autoSpaceDN w:val="0"/>
        <w:adjustRightInd w:val="0"/>
        <w:spacing w:after="0" w:line="240" w:lineRule="auto"/>
      </w:pPr>
    </w:p>
    <w:p w:rsidR="00D74C80" w:rsidP="00294477" w:rsidRDefault="00D74C80" w14:paraId="60EF6783" w14:textId="77777777">
      <w:pPr>
        <w:autoSpaceDE w:val="0"/>
        <w:autoSpaceDN w:val="0"/>
        <w:adjustRightInd w:val="0"/>
        <w:spacing w:after="0" w:line="240" w:lineRule="auto"/>
      </w:pPr>
    </w:p>
    <w:p w:rsidR="00D74C80" w:rsidP="00294477" w:rsidRDefault="00D74C80" w14:paraId="5B62F7D0" w14:textId="77777777">
      <w:pPr>
        <w:autoSpaceDE w:val="0"/>
        <w:autoSpaceDN w:val="0"/>
        <w:adjustRightInd w:val="0"/>
        <w:spacing w:after="0" w:line="240" w:lineRule="auto"/>
      </w:pPr>
    </w:p>
    <w:p w:rsidRPr="00597D7E" w:rsidR="00D74C80" w:rsidP="00597D7E" w:rsidRDefault="00D74C80" w14:paraId="7EC9BDA0" w14:textId="77777777">
      <w:pPr>
        <w:rPr>
          <w:rFonts w:cs="Arial"/>
          <w:b/>
          <w:sz w:val="30"/>
          <w:szCs w:val="26"/>
        </w:rPr>
        <w:sectPr w:rsidRPr="00597D7E" w:rsidR="00D74C80">
          <w:headerReference w:type="default" r:id="rId19"/>
          <w:footerReference w:type="default" r:id="rId20"/>
          <w:pgSz w:w="16838" w:h="11906" w:orient="landscape" w:code="9"/>
          <w:pgMar w:top="1558" w:right="1134" w:bottom="1134" w:left="1702" w:header="284" w:footer="284" w:gutter="0"/>
          <w:cols w:space="708"/>
          <w:docGrid w:linePitch="360"/>
        </w:sectPr>
      </w:pPr>
    </w:p>
    <w:p w:rsidR="00D74C80" w:rsidP="00294477" w:rsidRDefault="00D74C80" w14:paraId="1C7CA5E1" w14:textId="77777777">
      <w:pPr>
        <w:pStyle w:val="ROQHeading1"/>
        <w:pageBreakBefore/>
      </w:pPr>
      <w:bookmarkStart w:name="_Toc247354775" w:id="1"/>
      <w:bookmarkStart w:name="_Toc252877527" w:id="2"/>
      <w:r>
        <w:lastRenderedPageBreak/>
        <w:t>Document Control</w:t>
      </w:r>
      <w:bookmarkEnd w:id="1"/>
      <w:bookmarkEnd w:id="2"/>
    </w:p>
    <w:p w:rsidRPr="00A13643" w:rsidR="00D74C80" w:rsidP="00294477" w:rsidRDefault="00D74C80" w14:paraId="74F45ADD" w14:textId="77777777">
      <w:pPr>
        <w:pStyle w:val="ROQHeading2"/>
        <w:rPr>
          <w:sz w:val="24"/>
          <w:szCs w:val="24"/>
        </w:rPr>
      </w:pPr>
      <w:bookmarkStart w:name="_Toc247354776" w:id="3"/>
      <w:bookmarkStart w:name="_Toc252877528" w:id="4"/>
      <w:r w:rsidRPr="00A13643">
        <w:rPr>
          <w:sz w:val="24"/>
          <w:szCs w:val="24"/>
        </w:rPr>
        <w:t>Document Review</w:t>
      </w:r>
      <w:bookmarkEnd w:id="3"/>
      <w:bookmarkEnd w:id="4"/>
    </w:p>
    <w:tbl>
      <w:tblPr>
        <w:tblW w:w="97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3192"/>
        <w:gridCol w:w="4483"/>
        <w:gridCol w:w="2072"/>
      </w:tblGrid>
      <w:tr w:rsidRPr="00B31034" w:rsidR="00D74C80" w:rsidTr="13186828" w14:paraId="3FFE93F5" w14:textId="77777777">
        <w:trPr>
          <w:tblHeader/>
        </w:trPr>
        <w:tc>
          <w:tcPr>
            <w:tcW w:w="3192" w:type="dxa"/>
            <w:tcBorders>
              <w:right w:val="single" w:color="FFFFFF" w:themeColor="background1" w:sz="4" w:space="0"/>
            </w:tcBorders>
            <w:shd w:val="clear" w:color="auto" w:fill="000000" w:themeFill="text1"/>
            <w:tcMar/>
          </w:tcPr>
          <w:p w:rsidRPr="00B31034" w:rsidR="00D74C80" w:rsidP="00B31034" w:rsidRDefault="00D74C80" w14:paraId="5D4EBDFB" w14:textId="77777777">
            <w:pPr>
              <w:pStyle w:val="ROQMinorHeading"/>
              <w:spacing w:after="159" w:line="260" w:lineRule="exact"/>
              <w:jc w:val="both"/>
              <w:rPr>
                <w:color w:val="FFFFFF"/>
              </w:rPr>
            </w:pPr>
            <w:r w:rsidRPr="00B31034">
              <w:rPr>
                <w:color w:val="FFFFFF"/>
              </w:rPr>
              <w:t>Name</w:t>
            </w:r>
          </w:p>
        </w:tc>
        <w:tc>
          <w:tcPr>
            <w:tcW w:w="4483" w:type="dxa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000000" w:themeFill="text1"/>
            <w:tcMar/>
          </w:tcPr>
          <w:p w:rsidRPr="00B31034" w:rsidR="00D74C80" w:rsidP="00B31034" w:rsidRDefault="00D74C80" w14:paraId="30DB1D07" w14:textId="77777777">
            <w:pPr>
              <w:pStyle w:val="ROQMinorHeading"/>
              <w:spacing w:after="159" w:line="260" w:lineRule="exact"/>
              <w:jc w:val="both"/>
              <w:rPr>
                <w:color w:val="FFFFFF"/>
              </w:rPr>
            </w:pPr>
            <w:r w:rsidRPr="00B31034">
              <w:rPr>
                <w:rStyle w:val="ROQTableHeadingChar"/>
              </w:rPr>
              <w:t>Role</w:t>
            </w:r>
            <w:r w:rsidRPr="00B31034">
              <w:rPr>
                <w:color w:val="FFFFFF"/>
              </w:rPr>
              <w:t xml:space="preserve"> Title</w:t>
            </w:r>
          </w:p>
        </w:tc>
        <w:tc>
          <w:tcPr>
            <w:tcW w:w="2072" w:type="dxa"/>
            <w:tcBorders>
              <w:left w:val="single" w:color="FFFFFF" w:themeColor="background1" w:sz="4" w:space="0"/>
            </w:tcBorders>
            <w:shd w:val="clear" w:color="auto" w:fill="000000" w:themeFill="text1"/>
            <w:tcMar/>
          </w:tcPr>
          <w:p w:rsidRPr="00B31034" w:rsidR="00D74C80" w:rsidP="00B31034" w:rsidRDefault="00D74C80" w14:paraId="60F55D06" w14:textId="77777777">
            <w:pPr>
              <w:pStyle w:val="ROQMinorHeading"/>
              <w:spacing w:after="159" w:line="260" w:lineRule="exact"/>
              <w:jc w:val="both"/>
              <w:rPr>
                <w:color w:val="FFFFFF"/>
              </w:rPr>
            </w:pPr>
            <w:r w:rsidRPr="00B31034">
              <w:rPr>
                <w:color w:val="FFFFFF"/>
              </w:rPr>
              <w:t>Date</w:t>
            </w:r>
          </w:p>
        </w:tc>
      </w:tr>
      <w:tr w:rsidRPr="00B31034" w:rsidR="00D74C80" w:rsidTr="13186828" w14:paraId="2B1E02A8" w14:textId="77777777">
        <w:tc>
          <w:tcPr>
            <w:tcW w:w="3192" w:type="dxa"/>
            <w:tcMar/>
          </w:tcPr>
          <w:p w:rsidRPr="00B31034" w:rsidR="00D74C80" w:rsidP="13186828" w:rsidRDefault="74AA263F" w14:paraId="247F039C" w14:textId="26173BE0">
            <w:pPr>
              <w:pStyle w:val="Normal"/>
              <w:bidi w:val="0"/>
              <w:spacing w:before="0" w:beforeAutospacing="off" w:after="159" w:afterAutospacing="off" w:line="260" w:lineRule="exact"/>
              <w:ind w:left="0" w:right="0"/>
              <w:jc w:val="both"/>
              <w:rPr>
                <w:rFonts w:ascii="Arial" w:hAnsi="Arial" w:eastAsia="Calibri" w:cs="Times New Roman"/>
                <w:sz w:val="18"/>
                <w:szCs w:val="18"/>
              </w:rPr>
            </w:pPr>
            <w:r w:rsidR="75C79FC5">
              <w:rPr/>
              <w:t xml:space="preserve">Adedapo Adeseye  </w:t>
            </w:r>
          </w:p>
        </w:tc>
        <w:tc>
          <w:tcPr>
            <w:tcW w:w="4483" w:type="dxa"/>
            <w:tcMar/>
          </w:tcPr>
          <w:p w:rsidRPr="00B31034" w:rsidR="00D74C80" w:rsidP="13186828" w:rsidRDefault="74AA263F" w14:paraId="37BA36D6" w14:textId="35777D9F">
            <w:pPr>
              <w:pStyle w:val="Normal"/>
              <w:bidi w:val="0"/>
              <w:spacing w:before="0" w:beforeAutospacing="off" w:after="159" w:afterAutospacing="off" w:line="260" w:lineRule="exact"/>
              <w:ind w:left="0" w:right="0"/>
              <w:jc w:val="both"/>
              <w:rPr>
                <w:rFonts w:ascii="Arial" w:hAnsi="Arial" w:eastAsia="Calibri" w:cs="Times New Roman"/>
                <w:sz w:val="18"/>
                <w:szCs w:val="18"/>
              </w:rPr>
            </w:pPr>
            <w:r w:rsidR="75C79FC5">
              <w:rPr/>
              <w:t>Software Tester</w:t>
            </w:r>
          </w:p>
        </w:tc>
        <w:tc>
          <w:tcPr>
            <w:tcW w:w="2072" w:type="dxa"/>
            <w:tcMar/>
          </w:tcPr>
          <w:p w:rsidRPr="00B31034" w:rsidR="00D74C80" w:rsidP="00B31034" w:rsidRDefault="00D74C80" w14:paraId="7DD68E4C" w14:textId="054CA76A">
            <w:pPr>
              <w:pStyle w:val="ROQTableEntry"/>
              <w:jc w:val="both"/>
            </w:pPr>
            <w:r w:rsidR="75C79FC5">
              <w:rPr/>
              <w:t>22-12-2021</w:t>
            </w:r>
          </w:p>
        </w:tc>
      </w:tr>
      <w:tr w:rsidRPr="00B31034" w:rsidR="00D74C80" w:rsidTr="13186828" w14:paraId="16BF8742" w14:textId="77777777">
        <w:tc>
          <w:tcPr>
            <w:tcW w:w="3192" w:type="dxa"/>
            <w:tcMar/>
          </w:tcPr>
          <w:p w:rsidRPr="00B31034" w:rsidR="00D74C80" w:rsidP="00B31034" w:rsidRDefault="74AA263F" w14:paraId="3958A30D" w14:textId="5F87FBC1">
            <w:pPr>
              <w:pStyle w:val="ROQTableEntry"/>
              <w:jc w:val="both"/>
            </w:pPr>
            <w:r>
              <w:t>&lt;Customer Review&gt;</w:t>
            </w:r>
          </w:p>
        </w:tc>
        <w:tc>
          <w:tcPr>
            <w:tcW w:w="4483" w:type="dxa"/>
            <w:tcMar/>
          </w:tcPr>
          <w:p w:rsidRPr="00B31034" w:rsidR="00D74C80" w:rsidP="00B31034" w:rsidRDefault="74AA263F" w14:paraId="1873F028" w14:textId="6619ECBA">
            <w:pPr>
              <w:pStyle w:val="ROQTableEntry"/>
              <w:jc w:val="both"/>
            </w:pPr>
            <w:r>
              <w:t>&lt;Optionally reviewed by customer representative?&gt;</w:t>
            </w:r>
          </w:p>
        </w:tc>
        <w:tc>
          <w:tcPr>
            <w:tcW w:w="2072" w:type="dxa"/>
            <w:tcMar/>
          </w:tcPr>
          <w:p w:rsidRPr="00B31034" w:rsidR="00D74C80" w:rsidP="00B31034" w:rsidRDefault="00D74C80" w14:paraId="32D0FE7B" w14:textId="77777777">
            <w:pPr>
              <w:pStyle w:val="ROQTableEntry"/>
              <w:jc w:val="both"/>
            </w:pPr>
          </w:p>
        </w:tc>
      </w:tr>
    </w:tbl>
    <w:p w:rsidR="745D3ECF" w:rsidRDefault="745D3ECF" w14:paraId="48380B55" w14:textId="5E6AB775"/>
    <w:p w:rsidRPr="00A13643" w:rsidR="00D74C80" w:rsidP="00294477" w:rsidRDefault="00D74C80" w14:paraId="5781B0BA" w14:textId="77777777">
      <w:pPr>
        <w:pStyle w:val="ROQHeading2"/>
        <w:rPr>
          <w:sz w:val="24"/>
          <w:szCs w:val="24"/>
        </w:rPr>
      </w:pPr>
      <w:bookmarkStart w:name="_Toc247354777" w:id="5"/>
      <w:bookmarkStart w:name="_Toc252877529" w:id="6"/>
      <w:r w:rsidRPr="00A13643">
        <w:rPr>
          <w:sz w:val="24"/>
          <w:szCs w:val="24"/>
        </w:rPr>
        <w:t>Change History</w:t>
      </w:r>
      <w:bookmarkEnd w:id="5"/>
      <w:bookmarkEnd w:id="6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1363"/>
        <w:gridCol w:w="1813"/>
        <w:gridCol w:w="4399"/>
        <w:gridCol w:w="2053"/>
      </w:tblGrid>
      <w:tr w:rsidRPr="00B31034" w:rsidR="00D74C80" w:rsidTr="745D3ECF" w14:paraId="6E850E43" w14:textId="77777777">
        <w:tc>
          <w:tcPr>
            <w:tcW w:w="1384" w:type="dxa"/>
            <w:tcBorders>
              <w:right w:val="single" w:color="FFFFFF" w:themeColor="background1" w:sz="4" w:space="0"/>
            </w:tcBorders>
            <w:shd w:val="clear" w:color="auto" w:fill="000000" w:themeFill="text1"/>
          </w:tcPr>
          <w:p w:rsidRPr="00B31034" w:rsidR="00D74C80" w:rsidP="00294477" w:rsidRDefault="00D74C80" w14:paraId="2565BE17" w14:textId="77777777">
            <w:pPr>
              <w:pStyle w:val="ROQTableHeading"/>
            </w:pPr>
            <w:r w:rsidRPr="00B31034">
              <w:t>Version</w:t>
            </w:r>
          </w:p>
        </w:tc>
        <w:tc>
          <w:tcPr>
            <w:tcW w:w="1843" w:type="dxa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000000" w:themeFill="text1"/>
          </w:tcPr>
          <w:p w:rsidRPr="00B31034" w:rsidR="00D74C80" w:rsidP="00294477" w:rsidRDefault="00D74C80" w14:paraId="4B3A4F1F" w14:textId="77777777">
            <w:pPr>
              <w:pStyle w:val="ROQTableHeading"/>
            </w:pPr>
            <w:r w:rsidRPr="00B31034">
              <w:t>Date</w:t>
            </w:r>
          </w:p>
        </w:tc>
        <w:tc>
          <w:tcPr>
            <w:tcW w:w="4536" w:type="dxa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000000" w:themeFill="text1"/>
          </w:tcPr>
          <w:p w:rsidRPr="00B31034" w:rsidR="00D74C80" w:rsidP="00294477" w:rsidRDefault="00D74C80" w14:paraId="16FA3F24" w14:textId="77777777">
            <w:pPr>
              <w:pStyle w:val="ROQTableHeading"/>
            </w:pPr>
            <w:r w:rsidRPr="00B31034">
              <w:t>Description of Changes</w:t>
            </w:r>
          </w:p>
        </w:tc>
        <w:tc>
          <w:tcPr>
            <w:tcW w:w="2091" w:type="dxa"/>
            <w:tcBorders>
              <w:left w:val="single" w:color="FFFFFF" w:themeColor="background1" w:sz="4" w:space="0"/>
            </w:tcBorders>
            <w:shd w:val="clear" w:color="auto" w:fill="000000" w:themeFill="text1"/>
          </w:tcPr>
          <w:p w:rsidRPr="00B31034" w:rsidR="00D74C80" w:rsidP="00294477" w:rsidRDefault="00D74C80" w14:paraId="19550A9E" w14:textId="77777777">
            <w:pPr>
              <w:pStyle w:val="ROQTableHeading"/>
            </w:pPr>
            <w:r w:rsidRPr="00B31034">
              <w:t>Approval</w:t>
            </w:r>
          </w:p>
        </w:tc>
      </w:tr>
      <w:tr w:rsidRPr="00B31034" w:rsidR="00D74C80" w:rsidTr="745D3ECF" w14:paraId="35E444C7" w14:textId="77777777">
        <w:tc>
          <w:tcPr>
            <w:tcW w:w="1384" w:type="dxa"/>
          </w:tcPr>
          <w:p w:rsidRPr="00B31034" w:rsidR="00D74C80" w:rsidP="00B31034" w:rsidRDefault="39B5A1D5" w14:paraId="01810965" w14:textId="5ED6A4D9">
            <w:pPr>
              <w:pStyle w:val="ROQTableEntry"/>
              <w:jc w:val="both"/>
            </w:pPr>
            <w:r>
              <w:t>1</w:t>
            </w:r>
          </w:p>
        </w:tc>
        <w:tc>
          <w:tcPr>
            <w:tcW w:w="1843" w:type="dxa"/>
          </w:tcPr>
          <w:p w:rsidRPr="00B31034" w:rsidR="00D74C80" w:rsidP="00B31034" w:rsidRDefault="39B5A1D5" w14:paraId="4E520E47" w14:textId="2C419B19">
            <w:pPr>
              <w:pStyle w:val="ROQTableEntry"/>
              <w:jc w:val="both"/>
            </w:pPr>
            <w:r>
              <w:t>12/12/2021</w:t>
            </w:r>
          </w:p>
        </w:tc>
        <w:tc>
          <w:tcPr>
            <w:tcW w:w="4536" w:type="dxa"/>
          </w:tcPr>
          <w:p w:rsidRPr="00B31034" w:rsidR="00D74C80" w:rsidP="00B31034" w:rsidRDefault="39B5A1D5" w14:paraId="3CFAA88A" w14:textId="12EAB55C">
            <w:pPr>
              <w:pStyle w:val="ROQTableEntry"/>
              <w:jc w:val="both"/>
            </w:pPr>
            <w:r>
              <w:t>Initial test case design</w:t>
            </w:r>
          </w:p>
        </w:tc>
        <w:tc>
          <w:tcPr>
            <w:tcW w:w="2091" w:type="dxa"/>
          </w:tcPr>
          <w:p w:rsidRPr="00B31034" w:rsidR="00D74C80" w:rsidP="00B31034" w:rsidRDefault="57ACF99F" w14:paraId="772086E7" w14:textId="431CCB40">
            <w:pPr>
              <w:pStyle w:val="ROQTableEntry"/>
              <w:jc w:val="both"/>
            </w:pPr>
            <w:r>
              <w:t>&lt;Been approved?&gt;</w:t>
            </w:r>
          </w:p>
        </w:tc>
      </w:tr>
      <w:tr w:rsidRPr="00B31034" w:rsidR="00D74C80" w:rsidTr="745D3ECF" w14:paraId="552A6C3E" w14:textId="77777777">
        <w:tc>
          <w:tcPr>
            <w:tcW w:w="1384" w:type="dxa"/>
          </w:tcPr>
          <w:p w:rsidRPr="00B31034" w:rsidR="00D74C80" w:rsidP="00B31034" w:rsidRDefault="00D74C80" w14:paraId="112F5FB0" w14:textId="77777777">
            <w:pPr>
              <w:pStyle w:val="ROQTableEntry"/>
              <w:jc w:val="both"/>
            </w:pPr>
          </w:p>
        </w:tc>
        <w:tc>
          <w:tcPr>
            <w:tcW w:w="1843" w:type="dxa"/>
          </w:tcPr>
          <w:p w:rsidRPr="00B31034" w:rsidR="00D74C80" w:rsidP="00B31034" w:rsidRDefault="00D74C80" w14:paraId="61768ACC" w14:textId="77777777">
            <w:pPr>
              <w:pStyle w:val="ROQTableEntry"/>
              <w:jc w:val="both"/>
            </w:pPr>
          </w:p>
        </w:tc>
        <w:tc>
          <w:tcPr>
            <w:tcW w:w="4536" w:type="dxa"/>
          </w:tcPr>
          <w:p w:rsidRPr="00B31034" w:rsidR="00D74C80" w:rsidP="00B31034" w:rsidRDefault="39B5A1D5" w14:paraId="1BB7A63A" w14:textId="341EA756">
            <w:pPr>
              <w:pStyle w:val="ROQTableEntry"/>
              <w:jc w:val="both"/>
            </w:pPr>
            <w:r>
              <w:t>&lt;Perhaps match commit comment?&gt;</w:t>
            </w:r>
          </w:p>
        </w:tc>
        <w:tc>
          <w:tcPr>
            <w:tcW w:w="2091" w:type="dxa"/>
          </w:tcPr>
          <w:p w:rsidRPr="00B31034" w:rsidR="00D74C80" w:rsidP="00B31034" w:rsidRDefault="00D74C80" w14:paraId="6F70CB0C" w14:textId="77777777">
            <w:pPr>
              <w:pStyle w:val="ROQTableEntry"/>
              <w:jc w:val="both"/>
            </w:pPr>
          </w:p>
        </w:tc>
      </w:tr>
    </w:tbl>
    <w:p w:rsidR="745D3ECF" w:rsidRDefault="745D3ECF" w14:paraId="4683F15D" w14:textId="38EFEFAD"/>
    <w:p w:rsidRPr="00A13643" w:rsidR="00D74C80" w:rsidP="00BF32F3" w:rsidRDefault="00D74C80" w14:paraId="08DF6E7A" w14:textId="77777777">
      <w:pPr>
        <w:pStyle w:val="ROQHeading2"/>
        <w:rPr>
          <w:sz w:val="24"/>
          <w:szCs w:val="24"/>
        </w:rPr>
      </w:pPr>
      <w:bookmarkStart w:name="_Toc247354778" w:id="7"/>
      <w:bookmarkStart w:name="_Toc252877530" w:id="8"/>
      <w:r w:rsidRPr="00A13643">
        <w:rPr>
          <w:sz w:val="24"/>
          <w:szCs w:val="24"/>
        </w:rPr>
        <w:t>Distribution</w:t>
      </w:r>
      <w:bookmarkEnd w:id="7"/>
      <w:bookmarkEnd w:id="8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3139"/>
        <w:gridCol w:w="4412"/>
        <w:gridCol w:w="2077"/>
      </w:tblGrid>
      <w:tr w:rsidRPr="00B31034" w:rsidR="00D74C80" w:rsidTr="745D3ECF" w14:paraId="0A4B9AC8" w14:textId="77777777">
        <w:tc>
          <w:tcPr>
            <w:tcW w:w="3227" w:type="dxa"/>
            <w:tcBorders>
              <w:right w:val="single" w:color="FFFFFF" w:themeColor="background1" w:sz="4" w:space="0"/>
            </w:tcBorders>
            <w:shd w:val="clear" w:color="auto" w:fill="000000" w:themeFill="text1"/>
          </w:tcPr>
          <w:p w:rsidRPr="00B31034" w:rsidR="00D74C80" w:rsidP="00294477" w:rsidRDefault="00D74C80" w14:paraId="7E9E0161" w14:textId="77777777">
            <w:pPr>
              <w:pStyle w:val="ROQTableHeading"/>
            </w:pPr>
            <w:r w:rsidRPr="00B31034">
              <w:t>Name</w:t>
            </w:r>
          </w:p>
        </w:tc>
        <w:tc>
          <w:tcPr>
            <w:tcW w:w="4536" w:type="dxa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000000" w:themeFill="text1"/>
          </w:tcPr>
          <w:p w:rsidRPr="00B31034" w:rsidR="00D74C80" w:rsidP="00294477" w:rsidRDefault="00D74C80" w14:paraId="0EA7D5E3" w14:textId="77777777">
            <w:pPr>
              <w:pStyle w:val="ROQTableHeading"/>
            </w:pPr>
            <w:r w:rsidRPr="00B31034">
              <w:t>Organisation</w:t>
            </w:r>
          </w:p>
        </w:tc>
        <w:tc>
          <w:tcPr>
            <w:tcW w:w="2091" w:type="dxa"/>
            <w:tcBorders>
              <w:left w:val="single" w:color="FFFFFF" w:themeColor="background1" w:sz="4" w:space="0"/>
            </w:tcBorders>
            <w:shd w:val="clear" w:color="auto" w:fill="000000" w:themeFill="text1"/>
          </w:tcPr>
          <w:p w:rsidRPr="00B31034" w:rsidR="00D74C80" w:rsidP="00294477" w:rsidRDefault="00D74C80" w14:paraId="57C50B74" w14:textId="77777777">
            <w:pPr>
              <w:pStyle w:val="ROQTableHeading"/>
            </w:pPr>
            <w:r w:rsidRPr="00B31034">
              <w:t>Document Role</w:t>
            </w:r>
          </w:p>
          <w:p w:rsidRPr="00B31034" w:rsidR="00D74C80" w:rsidP="00294477" w:rsidRDefault="00D74C80" w14:paraId="3D553E80" w14:textId="77777777">
            <w:pPr>
              <w:pStyle w:val="ROQTableHeading"/>
            </w:pPr>
            <w:r w:rsidRPr="00B31034">
              <w:t>(Review/Approve/ Information)</w:t>
            </w:r>
          </w:p>
        </w:tc>
      </w:tr>
      <w:tr w:rsidRPr="00B31034" w:rsidR="00D74C80" w:rsidTr="745D3ECF" w14:paraId="58F42BFA" w14:textId="77777777">
        <w:tc>
          <w:tcPr>
            <w:tcW w:w="3227" w:type="dxa"/>
          </w:tcPr>
          <w:p w:rsidRPr="00B31034" w:rsidR="00D74C80" w:rsidP="00B31034" w:rsidRDefault="4CBE3BFA" w14:paraId="117D9BD0" w14:textId="2E54CA6C">
            <w:pPr>
              <w:spacing w:after="159" w:line="260" w:lineRule="exact"/>
              <w:jc w:val="both"/>
            </w:pPr>
            <w:r>
              <w:t xml:space="preserve">&lt;Listing all that formally have been notified of this test-script.  Whether for review, approval, or just </w:t>
            </w:r>
            <w:r w:rsidR="2E49E26C">
              <w:t>FYI!</w:t>
            </w:r>
            <w:r>
              <w:t>&gt;</w:t>
            </w:r>
          </w:p>
        </w:tc>
        <w:tc>
          <w:tcPr>
            <w:tcW w:w="4536" w:type="dxa"/>
          </w:tcPr>
          <w:p w:rsidRPr="00B31034" w:rsidR="00D74C80" w:rsidP="00B31034" w:rsidRDefault="00D74C80" w14:paraId="1ACF3409" w14:textId="77777777">
            <w:pPr>
              <w:spacing w:after="159" w:line="260" w:lineRule="exact"/>
              <w:jc w:val="both"/>
            </w:pPr>
          </w:p>
        </w:tc>
        <w:tc>
          <w:tcPr>
            <w:tcW w:w="2091" w:type="dxa"/>
          </w:tcPr>
          <w:p w:rsidRPr="00B31034" w:rsidR="00D74C80" w:rsidP="00B31034" w:rsidRDefault="00D74C80" w14:paraId="1A0BFCF6" w14:textId="77777777">
            <w:pPr>
              <w:spacing w:after="159" w:line="260" w:lineRule="exact"/>
              <w:jc w:val="both"/>
            </w:pPr>
          </w:p>
        </w:tc>
      </w:tr>
    </w:tbl>
    <w:p w:rsidR="745D3ECF" w:rsidRDefault="745D3ECF" w14:paraId="07F38597" w14:textId="1E473555"/>
    <w:p w:rsidRPr="00A13643" w:rsidR="00D74C80" w:rsidP="00294477" w:rsidRDefault="00D74C80" w14:paraId="5CDDC8F5" w14:textId="77777777">
      <w:pPr>
        <w:pStyle w:val="ROQHeading2"/>
        <w:rPr>
          <w:sz w:val="24"/>
          <w:szCs w:val="24"/>
        </w:rPr>
      </w:pPr>
      <w:bookmarkStart w:name="_Toc247354779" w:id="9"/>
      <w:bookmarkStart w:name="_Toc252877531" w:id="10"/>
      <w:r w:rsidRPr="00A13643">
        <w:rPr>
          <w:sz w:val="24"/>
          <w:szCs w:val="24"/>
        </w:rPr>
        <w:t>Referenced Documents</w:t>
      </w:r>
      <w:bookmarkEnd w:id="9"/>
      <w:bookmarkEnd w:id="10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669"/>
        <w:gridCol w:w="4480"/>
        <w:gridCol w:w="4479"/>
      </w:tblGrid>
      <w:tr w:rsidRPr="00B31034" w:rsidR="00D74C80" w:rsidTr="745D3ECF" w14:paraId="2D8BEF61" w14:textId="77777777">
        <w:tc>
          <w:tcPr>
            <w:tcW w:w="675" w:type="dxa"/>
            <w:tcBorders>
              <w:right w:val="single" w:color="FFFFFF" w:themeColor="background1" w:sz="4" w:space="0"/>
            </w:tcBorders>
            <w:shd w:val="clear" w:color="auto" w:fill="000000" w:themeFill="text1"/>
          </w:tcPr>
          <w:p w:rsidRPr="00B31034" w:rsidR="00D74C80" w:rsidP="00294477" w:rsidRDefault="00D74C80" w14:paraId="43734D60" w14:textId="77777777">
            <w:pPr>
              <w:pStyle w:val="ROQTableHeading"/>
            </w:pPr>
            <w:r w:rsidRPr="00B31034">
              <w:t>Ref</w:t>
            </w:r>
          </w:p>
        </w:tc>
        <w:tc>
          <w:tcPr>
            <w:tcW w:w="4589" w:type="dxa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shd w:val="clear" w:color="auto" w:fill="000000" w:themeFill="text1"/>
          </w:tcPr>
          <w:p w:rsidRPr="00B31034" w:rsidR="00D74C80" w:rsidP="00294477" w:rsidRDefault="00D74C80" w14:paraId="396C24B5" w14:textId="77777777">
            <w:pPr>
              <w:pStyle w:val="ROQTableHeading"/>
            </w:pPr>
            <w:r w:rsidRPr="00B31034">
              <w:t>Document and Version</w:t>
            </w:r>
          </w:p>
        </w:tc>
        <w:tc>
          <w:tcPr>
            <w:tcW w:w="4590" w:type="dxa"/>
            <w:tcBorders>
              <w:left w:val="single" w:color="FFFFFF" w:themeColor="background1" w:sz="4" w:space="0"/>
            </w:tcBorders>
            <w:shd w:val="clear" w:color="auto" w:fill="000000" w:themeFill="text1"/>
          </w:tcPr>
          <w:p w:rsidRPr="00B31034" w:rsidR="00D74C80" w:rsidP="00294477" w:rsidRDefault="00D74C80" w14:paraId="04C8FC83" w14:textId="77777777">
            <w:pPr>
              <w:pStyle w:val="ROQTableHeading"/>
            </w:pPr>
            <w:r w:rsidRPr="00B31034">
              <w:t>Available from</w:t>
            </w:r>
          </w:p>
        </w:tc>
      </w:tr>
      <w:tr w:rsidRPr="00B31034" w:rsidR="00D74C80" w:rsidTr="745D3ECF" w14:paraId="4BB5940E" w14:textId="77777777">
        <w:tc>
          <w:tcPr>
            <w:tcW w:w="675" w:type="dxa"/>
          </w:tcPr>
          <w:p w:rsidRPr="00B31034" w:rsidR="00D74C80" w:rsidP="00B31034" w:rsidRDefault="0B759B4A" w14:paraId="6C6B2225" w14:textId="12910DF6">
            <w:pPr>
              <w:spacing w:after="159" w:line="260" w:lineRule="exact"/>
              <w:jc w:val="center"/>
            </w:pPr>
            <w:r>
              <w:t>1</w:t>
            </w:r>
          </w:p>
        </w:tc>
        <w:tc>
          <w:tcPr>
            <w:tcW w:w="4589" w:type="dxa"/>
          </w:tcPr>
          <w:p w:rsidRPr="00B31034" w:rsidR="00D74C80" w:rsidP="00B31034" w:rsidRDefault="0B759B4A" w14:paraId="08B1F1F0" w14:textId="51B87215">
            <w:pPr>
              <w:spacing w:after="159" w:line="260" w:lineRule="exact"/>
              <w:jc w:val="both"/>
            </w:pPr>
            <w:r>
              <w:t xml:space="preserve">Initializing a </w:t>
            </w:r>
            <w:r w:rsidR="7003B060">
              <w:t xml:space="preserve">new </w:t>
            </w:r>
            <w:r>
              <w:t>Domain Node</w:t>
            </w:r>
            <w:r w:rsidR="0999F3DF">
              <w:t>.docx</w:t>
            </w:r>
          </w:p>
          <w:p w:rsidRPr="00B31034" w:rsidR="00D74C80" w:rsidP="745D3ECF" w:rsidRDefault="77605BDC" w14:paraId="6509D156" w14:textId="42CFB361">
            <w:pPr>
              <w:spacing w:after="159" w:line="260" w:lineRule="exact"/>
              <w:jc w:val="both"/>
              <w:rPr>
                <w:szCs w:val="18"/>
              </w:rPr>
            </w:pPr>
            <w:r w:rsidRPr="745D3ECF">
              <w:rPr>
                <w:szCs w:val="18"/>
              </w:rPr>
              <w:t>&lt;Example of how you may need supporting documents, for instance, in this case, perhaps how to initialize test data as a pre-requirement&gt;</w:t>
            </w:r>
          </w:p>
        </w:tc>
        <w:tc>
          <w:tcPr>
            <w:tcW w:w="4590" w:type="dxa"/>
          </w:tcPr>
          <w:p w:rsidRPr="00B31034" w:rsidR="00D74C80" w:rsidP="00B31034" w:rsidRDefault="0999F3DF" w14:paraId="50CEAC87" w14:textId="40706D84">
            <w:pPr>
              <w:spacing w:after="159" w:line="260" w:lineRule="exact"/>
              <w:jc w:val="both"/>
            </w:pPr>
            <w:r>
              <w:t>docs/</w:t>
            </w:r>
          </w:p>
          <w:p w:rsidRPr="00B31034" w:rsidR="00D74C80" w:rsidP="745D3ECF" w:rsidRDefault="7DC6F240" w14:paraId="44B0BFA9" w14:textId="00A474DC">
            <w:pPr>
              <w:spacing w:after="159" w:line="260" w:lineRule="exact"/>
              <w:jc w:val="both"/>
              <w:rPr>
                <w:szCs w:val="18"/>
              </w:rPr>
            </w:pPr>
            <w:r w:rsidRPr="745D3ECF">
              <w:rPr>
                <w:szCs w:val="18"/>
              </w:rPr>
              <w:t xml:space="preserve">&lt;Perhaps specify which folder in the repository the document can be found; maybe a URL to a document (like Confluence); or some </w:t>
            </w:r>
            <w:r w:rsidRPr="745D3ECF" w:rsidR="1557B3A7">
              <w:rPr>
                <w:szCs w:val="18"/>
              </w:rPr>
              <w:t>shared drive&gt;</w:t>
            </w:r>
          </w:p>
        </w:tc>
      </w:tr>
    </w:tbl>
    <w:p w:rsidR="745D3ECF" w:rsidRDefault="745D3ECF" w14:paraId="65AEC526" w14:textId="7C27D7DD"/>
    <w:p w:rsidRPr="00A13643" w:rsidR="00D74C80" w:rsidP="00294477" w:rsidRDefault="00D74C80" w14:paraId="51A76E22" w14:textId="77777777">
      <w:pPr>
        <w:pStyle w:val="ROQHeading2"/>
        <w:pageBreakBefore/>
        <w:rPr>
          <w:sz w:val="24"/>
          <w:szCs w:val="24"/>
        </w:rPr>
      </w:pPr>
      <w:bookmarkStart w:name="_Toc247354780" w:id="11"/>
      <w:bookmarkStart w:name="_Toc252877532" w:id="12"/>
      <w:r w:rsidRPr="00A13643">
        <w:rPr>
          <w:sz w:val="24"/>
          <w:szCs w:val="24"/>
        </w:rPr>
        <w:lastRenderedPageBreak/>
        <w:t>Document Sign-off</w:t>
      </w:r>
      <w:bookmarkEnd w:id="11"/>
      <w:bookmarkEnd w:id="12"/>
    </w:p>
    <w:p w:rsidR="00D74C80" w:rsidP="00294477" w:rsidRDefault="00D74C80" w14:paraId="1F38E233" w14:textId="77777777">
      <w:r w:rsidRPr="008C1BD7">
        <w:t>This document has been reviewed, and approved for issue at the indicated issue status by the following:</w:t>
      </w:r>
    </w:p>
    <w:p w:rsidR="00D74C80" w:rsidP="00294477" w:rsidRDefault="0CD9C339" w14:paraId="644A7BD1" w14:textId="507557A6">
      <w:pPr>
        <w:pStyle w:val="ROQMinorHeading"/>
      </w:pPr>
      <w:proofErr w:type="spellStart"/>
      <w:r>
        <w:t>Credersi</w:t>
      </w:r>
      <w:proofErr w:type="spellEnd"/>
      <w:r>
        <w:t>-vend</w:t>
      </w:r>
      <w:r w:rsidR="00D74C80">
        <w:t xml:space="preserve"> Project Manager or Authorised Representative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blBorders>
        <w:tblLook w:val="00A0" w:firstRow="1" w:lastRow="0" w:firstColumn="1" w:lastColumn="0" w:noHBand="0" w:noVBand="0"/>
      </w:tblPr>
      <w:tblGrid>
        <w:gridCol w:w="1649"/>
        <w:gridCol w:w="7979"/>
      </w:tblGrid>
      <w:tr w:rsidRPr="00B31034" w:rsidR="00D74C80" w:rsidTr="745D3ECF" w14:paraId="2792482F" w14:textId="77777777">
        <w:tc>
          <w:tcPr>
            <w:tcW w:w="1668" w:type="dxa"/>
            <w:tcBorders>
              <w:top w:val="single" w:color="000000" w:themeColor="text1" w:sz="4" w:space="0"/>
            </w:tcBorders>
          </w:tcPr>
          <w:p w:rsidRPr="00B31034" w:rsidR="00D74C80" w:rsidP="00B31034" w:rsidRDefault="00D74C80" w14:paraId="187CF119" w14:textId="77777777">
            <w:pPr>
              <w:spacing w:before="120" w:after="120" w:line="360" w:lineRule="auto"/>
              <w:jc w:val="both"/>
            </w:pPr>
            <w:r w:rsidRPr="00B31034">
              <w:t>Name:</w:t>
            </w:r>
          </w:p>
        </w:tc>
        <w:tc>
          <w:tcPr>
            <w:tcW w:w="8186" w:type="dxa"/>
            <w:tcBorders>
              <w:top w:val="single" w:color="000000" w:themeColor="text1" w:sz="4" w:space="0"/>
            </w:tcBorders>
          </w:tcPr>
          <w:p w:rsidRPr="00B31034" w:rsidR="00D74C80" w:rsidP="00B31034" w:rsidRDefault="6C18951C" w14:paraId="0C39FC57" w14:textId="6B20E55E">
            <w:pPr>
              <w:spacing w:before="120" w:after="120" w:line="360" w:lineRule="auto"/>
              <w:jc w:val="both"/>
            </w:pPr>
            <w:r>
              <w:t>&lt;Customer name&gt;</w:t>
            </w:r>
          </w:p>
        </w:tc>
      </w:tr>
      <w:tr w:rsidRPr="00B31034" w:rsidR="00D74C80" w:rsidTr="745D3ECF" w14:paraId="75DC4E93" w14:textId="77777777">
        <w:tc>
          <w:tcPr>
            <w:tcW w:w="1668" w:type="dxa"/>
          </w:tcPr>
          <w:p w:rsidRPr="00B31034" w:rsidR="00D74C80" w:rsidP="00B31034" w:rsidRDefault="00D74C80" w14:paraId="31E7FDDB" w14:textId="77777777">
            <w:pPr>
              <w:spacing w:before="120" w:after="120" w:line="360" w:lineRule="auto"/>
              <w:jc w:val="both"/>
            </w:pPr>
            <w:r w:rsidRPr="00B31034">
              <w:t>Position:</w:t>
            </w:r>
          </w:p>
        </w:tc>
        <w:tc>
          <w:tcPr>
            <w:tcW w:w="8186" w:type="dxa"/>
          </w:tcPr>
          <w:p w:rsidRPr="00B31034" w:rsidR="00D74C80" w:rsidP="00B31034" w:rsidRDefault="1D233AC3" w14:paraId="2C0278AD" w14:textId="2C812243">
            <w:pPr>
              <w:spacing w:before="120" w:after="120" w:line="360" w:lineRule="auto"/>
              <w:jc w:val="both"/>
            </w:pPr>
            <w:r>
              <w:t>&lt;Customer position&gt;</w:t>
            </w:r>
          </w:p>
        </w:tc>
      </w:tr>
      <w:tr w:rsidRPr="00B31034" w:rsidR="00D74C80" w:rsidTr="745D3ECF" w14:paraId="53701950" w14:textId="77777777">
        <w:tc>
          <w:tcPr>
            <w:tcW w:w="1668" w:type="dxa"/>
          </w:tcPr>
          <w:p w:rsidRPr="00B31034" w:rsidR="00D74C80" w:rsidP="00B31034" w:rsidRDefault="00D74C80" w14:paraId="1FBF536B" w14:textId="77777777">
            <w:pPr>
              <w:spacing w:before="120" w:after="120" w:line="360" w:lineRule="auto"/>
              <w:jc w:val="both"/>
            </w:pPr>
            <w:r w:rsidRPr="00B31034">
              <w:t>Signature:</w:t>
            </w:r>
          </w:p>
        </w:tc>
        <w:tc>
          <w:tcPr>
            <w:tcW w:w="8186" w:type="dxa"/>
          </w:tcPr>
          <w:p w:rsidRPr="00B31034" w:rsidR="00D74C80" w:rsidP="00B31034" w:rsidRDefault="0A21A0D4" w14:paraId="09EFE6A6" w14:textId="6BE9ED95">
            <w:pPr>
              <w:spacing w:before="120" w:after="120" w:line="360" w:lineRule="auto"/>
              <w:jc w:val="both"/>
            </w:pPr>
            <w:r>
              <w:t>&lt;Real or electronic signature; workflow process; or blank if relying on version management&gt;</w:t>
            </w:r>
          </w:p>
        </w:tc>
      </w:tr>
      <w:tr w:rsidRPr="00B31034" w:rsidR="00D74C80" w:rsidTr="745D3ECF" w14:paraId="54EABD98" w14:textId="77777777">
        <w:tc>
          <w:tcPr>
            <w:tcW w:w="1668" w:type="dxa"/>
            <w:tcBorders>
              <w:bottom w:val="single" w:color="000000" w:themeColor="text1" w:sz="4" w:space="0"/>
            </w:tcBorders>
          </w:tcPr>
          <w:p w:rsidRPr="00B31034" w:rsidR="00D74C80" w:rsidP="00B31034" w:rsidRDefault="00D74C80" w14:paraId="0E87F5F2" w14:textId="77777777">
            <w:pPr>
              <w:spacing w:before="120" w:after="120" w:line="360" w:lineRule="auto"/>
              <w:jc w:val="both"/>
            </w:pPr>
            <w:r w:rsidRPr="00B31034">
              <w:t>Date:</w:t>
            </w:r>
          </w:p>
        </w:tc>
        <w:tc>
          <w:tcPr>
            <w:tcW w:w="8186" w:type="dxa"/>
            <w:tcBorders>
              <w:bottom w:val="single" w:color="000000" w:themeColor="text1" w:sz="4" w:space="0"/>
            </w:tcBorders>
          </w:tcPr>
          <w:p w:rsidRPr="00B31034" w:rsidR="00D74C80" w:rsidP="00B31034" w:rsidRDefault="4BE9F3F9" w14:paraId="10F2FD43" w14:textId="3CEF6788">
            <w:pPr>
              <w:spacing w:before="120" w:after="120" w:line="360" w:lineRule="auto"/>
              <w:jc w:val="both"/>
            </w:pPr>
            <w:r>
              <w:t>12/12/2021</w:t>
            </w:r>
          </w:p>
        </w:tc>
      </w:tr>
    </w:tbl>
    <w:p w:rsidR="00D74C80" w:rsidP="00294477" w:rsidRDefault="00D74C80" w14:paraId="4C784A48" w14:textId="77777777">
      <w:pPr>
        <w:pStyle w:val="ROQMinorHeading"/>
        <w:spacing w:before="200"/>
      </w:pPr>
      <w:r>
        <w:t>ROQ Test Project Manager or Authorised Representative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blBorders>
        <w:tblLook w:val="00A0" w:firstRow="1" w:lastRow="0" w:firstColumn="1" w:lastColumn="0" w:noHBand="0" w:noVBand="0"/>
      </w:tblPr>
      <w:tblGrid>
        <w:gridCol w:w="1649"/>
        <w:gridCol w:w="7979"/>
      </w:tblGrid>
      <w:tr w:rsidRPr="00B31034" w:rsidR="00D74C80" w:rsidTr="745D3ECF" w14:paraId="16A45681" w14:textId="77777777">
        <w:tc>
          <w:tcPr>
            <w:tcW w:w="1668" w:type="dxa"/>
            <w:tcBorders>
              <w:top w:val="single" w:color="000000" w:themeColor="text1" w:sz="4" w:space="0"/>
            </w:tcBorders>
          </w:tcPr>
          <w:p w:rsidRPr="00B31034" w:rsidR="00D74C80" w:rsidP="00B31034" w:rsidRDefault="00D74C80" w14:paraId="3DC692BC" w14:textId="77777777">
            <w:pPr>
              <w:spacing w:before="120" w:after="120" w:line="360" w:lineRule="auto"/>
              <w:jc w:val="both"/>
            </w:pPr>
            <w:r w:rsidRPr="00B31034">
              <w:t>Name:</w:t>
            </w:r>
          </w:p>
        </w:tc>
        <w:tc>
          <w:tcPr>
            <w:tcW w:w="8186" w:type="dxa"/>
            <w:tcBorders>
              <w:top w:val="single" w:color="000000" w:themeColor="text1" w:sz="4" w:space="0"/>
            </w:tcBorders>
          </w:tcPr>
          <w:p w:rsidRPr="00B31034" w:rsidR="00D74C80" w:rsidP="00B31034" w:rsidRDefault="3356142D" w14:paraId="05F80354" w14:textId="3ED3B285">
            <w:pPr>
              <w:spacing w:before="120" w:after="120" w:line="360" w:lineRule="auto"/>
              <w:jc w:val="both"/>
            </w:pPr>
            <w:r>
              <w:t>&lt;Your name&gt;</w:t>
            </w:r>
          </w:p>
        </w:tc>
      </w:tr>
      <w:tr w:rsidRPr="00B31034" w:rsidR="00D74C80" w:rsidTr="745D3ECF" w14:paraId="3EC7B42D" w14:textId="77777777">
        <w:tc>
          <w:tcPr>
            <w:tcW w:w="1668" w:type="dxa"/>
          </w:tcPr>
          <w:p w:rsidRPr="00B31034" w:rsidR="00D74C80" w:rsidP="00B31034" w:rsidRDefault="00D74C80" w14:paraId="3997540D" w14:textId="77777777">
            <w:pPr>
              <w:spacing w:before="120" w:after="120" w:line="360" w:lineRule="auto"/>
              <w:jc w:val="both"/>
            </w:pPr>
            <w:r w:rsidRPr="00B31034">
              <w:t>Position:</w:t>
            </w:r>
          </w:p>
        </w:tc>
        <w:tc>
          <w:tcPr>
            <w:tcW w:w="8186" w:type="dxa"/>
          </w:tcPr>
          <w:p w:rsidRPr="00B31034" w:rsidR="00D74C80" w:rsidP="00B31034" w:rsidRDefault="42B7338E" w14:paraId="7D80519B" w14:textId="29E714B9">
            <w:pPr>
              <w:spacing w:before="120" w:after="120" w:line="360" w:lineRule="auto"/>
              <w:jc w:val="both"/>
            </w:pPr>
            <w:r>
              <w:t>&lt;Your position&gt;</w:t>
            </w:r>
          </w:p>
        </w:tc>
      </w:tr>
      <w:tr w:rsidRPr="00B31034" w:rsidR="00D74C80" w:rsidTr="745D3ECF" w14:paraId="6D4BCB6C" w14:textId="77777777">
        <w:tc>
          <w:tcPr>
            <w:tcW w:w="1668" w:type="dxa"/>
          </w:tcPr>
          <w:p w:rsidRPr="00B31034" w:rsidR="00D74C80" w:rsidP="00B31034" w:rsidRDefault="00D74C80" w14:paraId="0E57E869" w14:textId="77777777">
            <w:pPr>
              <w:spacing w:before="120" w:after="120" w:line="360" w:lineRule="auto"/>
              <w:jc w:val="both"/>
            </w:pPr>
            <w:r w:rsidRPr="00B31034">
              <w:t>Signature:</w:t>
            </w:r>
          </w:p>
        </w:tc>
        <w:tc>
          <w:tcPr>
            <w:tcW w:w="8186" w:type="dxa"/>
          </w:tcPr>
          <w:p w:rsidRPr="00B31034" w:rsidR="00D74C80" w:rsidP="00B31034" w:rsidRDefault="7A169179" w14:paraId="5D7BB140" w14:textId="32E5AA7A">
            <w:pPr>
              <w:spacing w:before="120" w:after="120" w:line="360" w:lineRule="auto"/>
              <w:jc w:val="both"/>
            </w:pPr>
            <w:r>
              <w:t>&lt;</w:t>
            </w:r>
            <w:r w:rsidR="0FD8F7DA">
              <w:t xml:space="preserve">Real or </w:t>
            </w:r>
            <w:r>
              <w:t>electronic signature</w:t>
            </w:r>
            <w:r w:rsidR="21DEF948">
              <w:t xml:space="preserve">; </w:t>
            </w:r>
            <w:r>
              <w:t>workflow process</w:t>
            </w:r>
            <w:r w:rsidR="50E40DFE">
              <w:t xml:space="preserve">; </w:t>
            </w:r>
            <w:r>
              <w:t>or blank if relying on version management&gt;</w:t>
            </w:r>
          </w:p>
        </w:tc>
      </w:tr>
      <w:tr w:rsidRPr="00B31034" w:rsidR="00D74C80" w:rsidTr="745D3ECF" w14:paraId="312EAE25" w14:textId="77777777">
        <w:tc>
          <w:tcPr>
            <w:tcW w:w="1668" w:type="dxa"/>
            <w:tcBorders>
              <w:bottom w:val="single" w:color="000000" w:themeColor="text1" w:sz="4" w:space="0"/>
            </w:tcBorders>
          </w:tcPr>
          <w:p w:rsidRPr="00B31034" w:rsidR="00D74C80" w:rsidP="00B31034" w:rsidRDefault="00D74C80" w14:paraId="0FC7F303" w14:textId="77777777">
            <w:pPr>
              <w:spacing w:before="120" w:after="120" w:line="360" w:lineRule="auto"/>
              <w:jc w:val="both"/>
            </w:pPr>
            <w:r w:rsidRPr="00B31034">
              <w:t>Date:</w:t>
            </w:r>
          </w:p>
        </w:tc>
        <w:tc>
          <w:tcPr>
            <w:tcW w:w="8186" w:type="dxa"/>
            <w:tcBorders>
              <w:bottom w:val="single" w:color="000000" w:themeColor="text1" w:sz="4" w:space="0"/>
            </w:tcBorders>
          </w:tcPr>
          <w:p w:rsidRPr="00B31034" w:rsidR="00D74C80" w:rsidP="00B31034" w:rsidRDefault="7ACA4D0D" w14:paraId="04C26879" w14:textId="1BACB177">
            <w:pPr>
              <w:spacing w:before="120" w:after="120" w:line="360" w:lineRule="auto"/>
              <w:jc w:val="both"/>
            </w:pPr>
            <w:r>
              <w:t>12/12/2021</w:t>
            </w:r>
          </w:p>
        </w:tc>
      </w:tr>
    </w:tbl>
    <w:p w:rsidRPr="002231AA" w:rsidR="00D74C80" w:rsidP="00294477" w:rsidRDefault="00D74C80" w14:paraId="66DB8028" w14:textId="77777777"/>
    <w:sectPr w:rsidRPr="002231AA" w:rsidR="00D74C80" w:rsidSect="00294477">
      <w:headerReference w:type="default" r:id="rId21"/>
      <w:footerReference w:type="default" r:id="rId22"/>
      <w:pgSz w:w="11906" w:h="16838" w:orient="portrait" w:code="9"/>
      <w:pgMar w:top="1702" w:right="1134" w:bottom="1134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656C" w:rsidRDefault="00F9656C" w14:paraId="617378C6" w14:textId="77777777">
      <w:r>
        <w:separator/>
      </w:r>
    </w:p>
  </w:endnote>
  <w:endnote w:type="continuationSeparator" w:id="0">
    <w:p w:rsidR="00F9656C" w:rsidRDefault="00F9656C" w14:paraId="198F873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 Com 45 Lt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1B97" w:rsidRDefault="00611B97" w14:paraId="59997BF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Pr="004E43CE" w:rsidR="00597D7E" w:rsidP="00294477" w:rsidRDefault="00CA794B" w14:paraId="3E19ECA2" w14:textId="77777777">
    <w:pPr>
      <w:pStyle w:val="Footer"/>
      <w:tabs>
        <w:tab w:val="clear" w:pos="4320"/>
        <w:tab w:val="clear" w:pos="8640"/>
        <w:tab w:val="center" w:pos="4820"/>
        <w:tab w:val="right" w:pos="9639"/>
      </w:tabs>
      <w:rPr>
        <w:sz w:val="16"/>
        <w:szCs w:val="16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86D067A" wp14:editId="199E57A8">
              <wp:simplePos x="0" y="0"/>
              <wp:positionH relativeFrom="column">
                <wp:posOffset>2540</wp:posOffset>
              </wp:positionH>
              <wp:positionV relativeFrom="paragraph">
                <wp:posOffset>-182245</wp:posOffset>
              </wp:positionV>
              <wp:extent cx="6120130" cy="0"/>
              <wp:effectExtent l="21590" t="17780" r="20955" b="20320"/>
              <wp:wrapNone/>
              <wp:docPr id="1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 w14:anchorId="208BACED">
              <v:path fillok="f" arrowok="t" o:connecttype="none"/>
              <o:lock v:ext="edit" shapetype="t"/>
            </v:shapetype>
            <v:shape id="AutoShape 4" style="position:absolute;margin-left:.2pt;margin-top:-14.35pt;width:481.9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"/>
          </w:pict>
        </mc:Fallback>
      </mc:AlternateContent>
    </w:r>
    <w:r w:rsidR="00611B97">
      <w:rPr>
        <w:rFonts w:cs="Arial"/>
        <w:sz w:val="16"/>
        <w:szCs w:val="16"/>
      </w:rPr>
      <w:t>ROQ Company Confidential 2017</w:t>
    </w:r>
    <w:r w:rsidR="00597D7E">
      <w:rPr>
        <w:rFonts w:cs="Arial"/>
        <w:sz w:val="16"/>
        <w:szCs w:val="16"/>
      </w:rPr>
      <w:tab/>
    </w:r>
    <w:r w:rsidR="00597D7E">
      <w:rPr>
        <w:rFonts w:cs="Arial"/>
        <w:sz w:val="16"/>
        <w:szCs w:val="16"/>
      </w:rPr>
      <w:tab/>
    </w:r>
    <w:r w:rsidRPr="0023292E" w:rsidR="00597D7E">
      <w:rPr>
        <w:sz w:val="16"/>
        <w:szCs w:val="16"/>
      </w:rPr>
      <w:t xml:space="preserve">Page </w:t>
    </w:r>
    <w:r w:rsidRPr="0023292E" w:rsidR="00B56B06">
      <w:rPr>
        <w:sz w:val="16"/>
        <w:szCs w:val="16"/>
      </w:rPr>
      <w:fldChar w:fldCharType="begin"/>
    </w:r>
    <w:r w:rsidRPr="0023292E" w:rsidR="00597D7E">
      <w:rPr>
        <w:sz w:val="16"/>
        <w:szCs w:val="16"/>
      </w:rPr>
      <w:instrText xml:space="preserve"> PAGE </w:instrText>
    </w:r>
    <w:r w:rsidRPr="0023292E" w:rsidR="00B56B06">
      <w:rPr>
        <w:sz w:val="16"/>
        <w:szCs w:val="16"/>
      </w:rPr>
      <w:fldChar w:fldCharType="separate"/>
    </w:r>
    <w:r w:rsidR="00611B97">
      <w:rPr>
        <w:noProof/>
        <w:sz w:val="16"/>
        <w:szCs w:val="16"/>
      </w:rPr>
      <w:t>1</w:t>
    </w:r>
    <w:r w:rsidRPr="0023292E" w:rsidR="00B56B06">
      <w:rPr>
        <w:sz w:val="16"/>
        <w:szCs w:val="16"/>
      </w:rPr>
      <w:fldChar w:fldCharType="end"/>
    </w:r>
    <w:r w:rsidRPr="0023292E" w:rsidR="00597D7E">
      <w:rPr>
        <w:sz w:val="16"/>
        <w:szCs w:val="16"/>
      </w:rPr>
      <w:t xml:space="preserve"> of </w:t>
    </w:r>
    <w:r w:rsidRPr="0023292E" w:rsidR="00B56B06">
      <w:rPr>
        <w:sz w:val="16"/>
        <w:szCs w:val="16"/>
      </w:rPr>
      <w:fldChar w:fldCharType="begin"/>
    </w:r>
    <w:r w:rsidRPr="0023292E" w:rsidR="00597D7E">
      <w:rPr>
        <w:sz w:val="16"/>
        <w:szCs w:val="16"/>
      </w:rPr>
      <w:instrText xml:space="preserve"> NUMPAGES  </w:instrText>
    </w:r>
    <w:r w:rsidRPr="0023292E" w:rsidR="00B56B06">
      <w:rPr>
        <w:sz w:val="16"/>
        <w:szCs w:val="16"/>
      </w:rPr>
      <w:fldChar w:fldCharType="separate"/>
    </w:r>
    <w:r w:rsidR="00611B97">
      <w:rPr>
        <w:noProof/>
        <w:sz w:val="16"/>
        <w:szCs w:val="16"/>
      </w:rPr>
      <w:t>4</w:t>
    </w:r>
    <w:r w:rsidRPr="0023292E" w:rsidR="00B56B06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1B97" w:rsidRDefault="00611B97" w14:paraId="68867532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Pr="0023292E" w:rsidR="00597D7E" w:rsidP="00294477" w:rsidRDefault="00CA794B" w14:paraId="7CEA395F" w14:textId="77777777">
    <w:pPr>
      <w:pStyle w:val="Footer"/>
      <w:jc w:val="right"/>
      <w:rPr>
        <w:sz w:val="16"/>
        <w:szCs w:val="16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48F414" wp14:editId="77C889FD">
              <wp:simplePos x="0" y="0"/>
              <wp:positionH relativeFrom="column">
                <wp:align>center</wp:align>
              </wp:positionH>
              <wp:positionV relativeFrom="paragraph">
                <wp:posOffset>-114935</wp:posOffset>
              </wp:positionV>
              <wp:extent cx="8999855" cy="0"/>
              <wp:effectExtent l="19050" t="18415" r="20320" b="19685"/>
              <wp:wrapNone/>
              <wp:docPr id="10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99985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 w14:anchorId="5FD4C8A5">
              <v:path fillok="f" arrowok="t" o:connecttype="none"/>
              <o:lock v:ext="edit" shapetype="t"/>
            </v:shapetype>
            <v:shape id="AutoShape 8" style="position:absolute;margin-left:0;margin-top:-9.05pt;width:708.6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spid="_x0000_s1026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362B03C" wp14:editId="5C0FDB6A">
              <wp:simplePos x="0" y="0"/>
              <wp:positionH relativeFrom="column">
                <wp:posOffset>-51435</wp:posOffset>
              </wp:positionH>
              <wp:positionV relativeFrom="paragraph">
                <wp:posOffset>-21590</wp:posOffset>
              </wp:positionV>
              <wp:extent cx="1942465" cy="259715"/>
              <wp:effectExtent l="0" t="0" r="4445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2465" cy="259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23292E" w:rsidR="00597D7E" w:rsidP="00294477" w:rsidRDefault="00611B97" w14:paraId="081396DA" w14:textId="77777777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ROQ Company Confidential 2017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362B03C">
              <v:stroke joinstyle="miter"/>
              <v:path gradientshapeok="t" o:connecttype="rect"/>
            </v:shapetype>
            <v:shape id="Text Box 9" style="position:absolute;left:0;text-align:left;margin-left:-4.05pt;margin-top:-1.7pt;width:152.95pt;height:2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">
              <v:textbox>
                <w:txbxContent>
                  <w:p w:rsidRPr="0023292E" w:rsidR="00597D7E" w:rsidP="00294477" w:rsidRDefault="00611B97" w14:paraId="081396DA" w14:textId="77777777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ROQ Company Confidential 2017</w:t>
                    </w:r>
                  </w:p>
                </w:txbxContent>
              </v:textbox>
            </v:shape>
          </w:pict>
        </mc:Fallback>
      </mc:AlternateContent>
    </w:r>
    <w:r w:rsidRPr="0023292E" w:rsidR="00597D7E">
      <w:rPr>
        <w:sz w:val="16"/>
        <w:szCs w:val="16"/>
      </w:rPr>
      <w:t xml:space="preserve">Page </w:t>
    </w:r>
    <w:r w:rsidRPr="0023292E" w:rsidR="00B56B06">
      <w:rPr>
        <w:sz w:val="16"/>
        <w:szCs w:val="16"/>
      </w:rPr>
      <w:fldChar w:fldCharType="begin"/>
    </w:r>
    <w:r w:rsidRPr="0023292E" w:rsidR="00597D7E">
      <w:rPr>
        <w:sz w:val="16"/>
        <w:szCs w:val="16"/>
      </w:rPr>
      <w:instrText xml:space="preserve"> PAGE </w:instrText>
    </w:r>
    <w:r w:rsidRPr="0023292E" w:rsidR="00B56B06">
      <w:rPr>
        <w:sz w:val="16"/>
        <w:szCs w:val="16"/>
      </w:rPr>
      <w:fldChar w:fldCharType="separate"/>
    </w:r>
    <w:r w:rsidR="00611B97">
      <w:rPr>
        <w:noProof/>
        <w:sz w:val="16"/>
        <w:szCs w:val="16"/>
      </w:rPr>
      <w:t>2</w:t>
    </w:r>
    <w:r w:rsidRPr="0023292E" w:rsidR="00B56B06">
      <w:rPr>
        <w:sz w:val="16"/>
        <w:szCs w:val="16"/>
      </w:rPr>
      <w:fldChar w:fldCharType="end"/>
    </w:r>
    <w:r w:rsidRPr="0023292E" w:rsidR="00597D7E">
      <w:rPr>
        <w:sz w:val="16"/>
        <w:szCs w:val="16"/>
      </w:rPr>
      <w:t xml:space="preserve"> of </w:t>
    </w:r>
    <w:r w:rsidRPr="0023292E" w:rsidR="00B56B06">
      <w:rPr>
        <w:sz w:val="16"/>
        <w:szCs w:val="16"/>
      </w:rPr>
      <w:fldChar w:fldCharType="begin"/>
    </w:r>
    <w:r w:rsidRPr="0023292E" w:rsidR="00597D7E">
      <w:rPr>
        <w:sz w:val="16"/>
        <w:szCs w:val="16"/>
      </w:rPr>
      <w:instrText xml:space="preserve"> NUMPAGES  </w:instrText>
    </w:r>
    <w:r w:rsidRPr="0023292E" w:rsidR="00B56B06">
      <w:rPr>
        <w:sz w:val="16"/>
        <w:szCs w:val="16"/>
      </w:rPr>
      <w:fldChar w:fldCharType="separate"/>
    </w:r>
    <w:r w:rsidR="00611B97">
      <w:rPr>
        <w:noProof/>
        <w:sz w:val="16"/>
        <w:szCs w:val="16"/>
      </w:rPr>
      <w:t>4</w:t>
    </w:r>
    <w:r w:rsidRPr="0023292E" w:rsidR="00B56B06">
      <w:rPr>
        <w:sz w:val="16"/>
        <w:szCs w:val="16"/>
      </w:rPr>
      <w:fldChar w:fldCharType="end"/>
    </w:r>
  </w:p>
  <w:p w:rsidRPr="006320BB" w:rsidR="00597D7E" w:rsidP="00294477" w:rsidRDefault="00CA794B" w14:paraId="40A7F8AF" w14:textId="77777777">
    <w:pPr>
      <w:spacing w:line="20" w:lineRule="exact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76167BE" wp14:editId="1ED5D5FE">
              <wp:simplePos x="0" y="0"/>
              <wp:positionH relativeFrom="column">
                <wp:posOffset>-17780</wp:posOffset>
              </wp:positionH>
              <wp:positionV relativeFrom="paragraph">
                <wp:posOffset>-229870</wp:posOffset>
              </wp:positionV>
              <wp:extent cx="1942465" cy="259715"/>
              <wp:effectExtent l="1270" t="0" r="0" b="0"/>
              <wp:wrapNone/>
              <wp:docPr id="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2465" cy="259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3563F6" w:rsidR="00597D7E" w:rsidP="00294477" w:rsidRDefault="00597D7E" w14:paraId="6E751B7D" w14:textId="77777777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Company Confidential 2009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style="position:absolute;margin-left:-1.4pt;margin-top:-18.1pt;width:152.95pt;height:2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" w14:anchorId="676167BE">
              <v:textbox>
                <w:txbxContent>
                  <w:p w:rsidRPr="003563F6" w:rsidR="00597D7E" w:rsidP="00294477" w:rsidRDefault="00597D7E" w14:paraId="6E751B7D" w14:textId="77777777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Company Confidential 2009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Pr="0023292E" w:rsidR="00597D7E" w:rsidP="00294477" w:rsidRDefault="00CA794B" w14:paraId="1E7F836B" w14:textId="77777777">
    <w:pPr>
      <w:pStyle w:val="Footer"/>
      <w:jc w:val="right"/>
      <w:rPr>
        <w:sz w:val="16"/>
        <w:szCs w:val="16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8DDEAB" wp14:editId="17A3FF85">
              <wp:simplePos x="0" y="0"/>
              <wp:positionH relativeFrom="column">
                <wp:align>center</wp:align>
              </wp:positionH>
              <wp:positionV relativeFrom="paragraph">
                <wp:posOffset>-114935</wp:posOffset>
              </wp:positionV>
              <wp:extent cx="6120130" cy="0"/>
              <wp:effectExtent l="19050" t="18415" r="13970" b="19685"/>
              <wp:wrapNone/>
              <wp:docPr id="4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 w14:anchorId="7A767BF3">
              <v:path fillok="f" arrowok="t" o:connecttype="none"/>
              <o:lock v:ext="edit" shapetype="t"/>
            </v:shapetype>
            <v:shape id="AutoShape 14" style="position:absolute;margin-left:0;margin-top:-9.05pt;width:481.9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spid="_x0000_s1026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8E4A0B" wp14:editId="32BB3F5F">
              <wp:simplePos x="0" y="0"/>
              <wp:positionH relativeFrom="column">
                <wp:posOffset>-51435</wp:posOffset>
              </wp:positionH>
              <wp:positionV relativeFrom="paragraph">
                <wp:posOffset>-21590</wp:posOffset>
              </wp:positionV>
              <wp:extent cx="1942465" cy="259715"/>
              <wp:effectExtent l="0" t="0" r="4445" b="0"/>
              <wp:wrapNone/>
              <wp:docPr id="3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2465" cy="259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23292E" w:rsidR="00597D7E" w:rsidP="00294477" w:rsidRDefault="00597D7E" w14:paraId="64C9C6F6" w14:textId="77777777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292E">
                            <w:rPr>
                              <w:rFonts w:cs="Arial"/>
                              <w:sz w:val="16"/>
                              <w:szCs w:val="16"/>
                            </w:rPr>
                            <w:t xml:space="preserve">ROQ </w:t>
                          </w:r>
                          <w:r w:rsidR="00611B97">
                            <w:rPr>
                              <w:rFonts w:cs="Arial"/>
                              <w:sz w:val="16"/>
                              <w:szCs w:val="16"/>
                            </w:rPr>
                            <w:t>Company Confidential 2017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98E4A0B">
              <v:stroke joinstyle="miter"/>
              <v:path gradientshapeok="t" o:connecttype="rect"/>
            </v:shapetype>
            <v:shape id="Text Box 15" style="position:absolute;left:0;text-align:left;margin-left:-4.05pt;margin-top:-1.7pt;width:152.95pt;height:2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1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">
              <v:textbox>
                <w:txbxContent>
                  <w:p w:rsidRPr="0023292E" w:rsidR="00597D7E" w:rsidP="00294477" w:rsidRDefault="00597D7E" w14:paraId="64C9C6F6" w14:textId="77777777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r w:rsidRPr="0023292E">
                      <w:rPr>
                        <w:rFonts w:cs="Arial"/>
                        <w:sz w:val="16"/>
                        <w:szCs w:val="16"/>
                      </w:rPr>
                      <w:t xml:space="preserve">ROQ </w:t>
                    </w:r>
                    <w:r w:rsidR="00611B97">
                      <w:rPr>
                        <w:rFonts w:cs="Arial"/>
                        <w:sz w:val="16"/>
                        <w:szCs w:val="16"/>
                      </w:rPr>
                      <w:t>Company Confidential 2017</w:t>
                    </w:r>
                  </w:p>
                </w:txbxContent>
              </v:textbox>
            </v:shape>
          </w:pict>
        </mc:Fallback>
      </mc:AlternateContent>
    </w:r>
    <w:r w:rsidRPr="0023292E" w:rsidR="00597D7E">
      <w:rPr>
        <w:sz w:val="16"/>
        <w:szCs w:val="16"/>
      </w:rPr>
      <w:t xml:space="preserve">Page </w:t>
    </w:r>
    <w:r w:rsidRPr="0023292E" w:rsidR="00B56B06">
      <w:rPr>
        <w:sz w:val="16"/>
        <w:szCs w:val="16"/>
      </w:rPr>
      <w:fldChar w:fldCharType="begin"/>
    </w:r>
    <w:r w:rsidRPr="0023292E" w:rsidR="00597D7E">
      <w:rPr>
        <w:sz w:val="16"/>
        <w:szCs w:val="16"/>
      </w:rPr>
      <w:instrText xml:space="preserve"> PAGE </w:instrText>
    </w:r>
    <w:r w:rsidRPr="0023292E" w:rsidR="00B56B06">
      <w:rPr>
        <w:sz w:val="16"/>
        <w:szCs w:val="16"/>
      </w:rPr>
      <w:fldChar w:fldCharType="separate"/>
    </w:r>
    <w:r w:rsidR="00611B97">
      <w:rPr>
        <w:noProof/>
        <w:sz w:val="16"/>
        <w:szCs w:val="16"/>
      </w:rPr>
      <w:t>4</w:t>
    </w:r>
    <w:r w:rsidRPr="0023292E" w:rsidR="00B56B06">
      <w:rPr>
        <w:sz w:val="16"/>
        <w:szCs w:val="16"/>
      </w:rPr>
      <w:fldChar w:fldCharType="end"/>
    </w:r>
    <w:r w:rsidRPr="0023292E" w:rsidR="00597D7E">
      <w:rPr>
        <w:sz w:val="16"/>
        <w:szCs w:val="16"/>
      </w:rPr>
      <w:t xml:space="preserve"> of </w:t>
    </w:r>
    <w:r w:rsidRPr="0023292E" w:rsidR="00B56B06">
      <w:rPr>
        <w:sz w:val="16"/>
        <w:szCs w:val="16"/>
      </w:rPr>
      <w:fldChar w:fldCharType="begin"/>
    </w:r>
    <w:r w:rsidRPr="0023292E" w:rsidR="00597D7E">
      <w:rPr>
        <w:sz w:val="16"/>
        <w:szCs w:val="16"/>
      </w:rPr>
      <w:instrText xml:space="preserve"> NUMPAGES  </w:instrText>
    </w:r>
    <w:r w:rsidRPr="0023292E" w:rsidR="00B56B06">
      <w:rPr>
        <w:sz w:val="16"/>
        <w:szCs w:val="16"/>
      </w:rPr>
      <w:fldChar w:fldCharType="separate"/>
    </w:r>
    <w:r w:rsidR="00611B97">
      <w:rPr>
        <w:noProof/>
        <w:sz w:val="16"/>
        <w:szCs w:val="16"/>
      </w:rPr>
      <w:t>4</w:t>
    </w:r>
    <w:r w:rsidRPr="0023292E" w:rsidR="00B56B06">
      <w:rPr>
        <w:sz w:val="16"/>
        <w:szCs w:val="16"/>
      </w:rPr>
      <w:fldChar w:fldCharType="end"/>
    </w:r>
  </w:p>
  <w:p w:rsidRPr="006320BB" w:rsidR="00597D7E" w:rsidP="00294477" w:rsidRDefault="00CA794B" w14:paraId="1CE16DB9" w14:textId="77777777">
    <w:pPr>
      <w:spacing w:line="20" w:lineRule="exact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7ADBE7" wp14:editId="08531632">
              <wp:simplePos x="0" y="0"/>
              <wp:positionH relativeFrom="column">
                <wp:posOffset>-17780</wp:posOffset>
              </wp:positionH>
              <wp:positionV relativeFrom="paragraph">
                <wp:posOffset>-229870</wp:posOffset>
              </wp:positionV>
              <wp:extent cx="1942465" cy="259715"/>
              <wp:effectExtent l="1270" t="0" r="0" b="0"/>
              <wp:wrapNone/>
              <wp:docPr id="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2465" cy="259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3563F6" w:rsidR="00597D7E" w:rsidP="00294477" w:rsidRDefault="00597D7E" w14:paraId="33ABD41D" w14:textId="77777777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Company Confidential 2009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style="position:absolute;margin-left:-1.4pt;margin-top:-18.1pt;width:152.95pt;height:2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" w14:anchorId="547ADBE7">
              <v:textbox>
                <w:txbxContent>
                  <w:p w:rsidRPr="003563F6" w:rsidR="00597D7E" w:rsidP="00294477" w:rsidRDefault="00597D7E" w14:paraId="33ABD41D" w14:textId="77777777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Company Confidential 2009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656C" w:rsidRDefault="00F9656C" w14:paraId="36BD1EE8" w14:textId="77777777">
      <w:r>
        <w:separator/>
      </w:r>
    </w:p>
  </w:footnote>
  <w:footnote w:type="continuationSeparator" w:id="0">
    <w:p w:rsidR="00F9656C" w:rsidRDefault="00F9656C" w14:paraId="06B6DEF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1B97" w:rsidRDefault="00611B97" w14:paraId="40D4C2BC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3D4626" w:rsidR="00597D7E" w:rsidP="00294477" w:rsidRDefault="00597D7E" w14:paraId="46CA9FE8" w14:textId="7777777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0048" behindDoc="0" locked="0" layoutInCell="1" allowOverlap="1" wp14:anchorId="56FAABB6" wp14:editId="699A4B3E">
          <wp:simplePos x="0" y="0"/>
          <wp:positionH relativeFrom="column">
            <wp:posOffset>-100965</wp:posOffset>
          </wp:positionH>
          <wp:positionV relativeFrom="paragraph">
            <wp:posOffset>176667</wp:posOffset>
          </wp:positionV>
          <wp:extent cx="955040" cy="286746"/>
          <wp:effectExtent l="0" t="0" r="0" b="0"/>
          <wp:wrapNone/>
          <wp:docPr id="1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Roqit-Web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55040" cy="2867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A794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F457977" wp14:editId="0751B24F">
              <wp:simplePos x="0" y="0"/>
              <wp:positionH relativeFrom="column">
                <wp:posOffset>3656965</wp:posOffset>
              </wp:positionH>
              <wp:positionV relativeFrom="paragraph">
                <wp:posOffset>216535</wp:posOffset>
              </wp:positionV>
              <wp:extent cx="2520315" cy="261620"/>
              <wp:effectExtent l="0" t="0" r="4445" b="0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315" cy="261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23292E" w:rsidR="00597D7E" w:rsidP="00597D7E" w:rsidRDefault="00003A5C" w14:paraId="76873781" w14:textId="77777777">
                          <w:pPr>
                            <w:jc w:val="righ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&lt;&lt;Document Title&gt;&gt;</w:t>
                          </w:r>
                        </w:p>
                        <w:p w:rsidRPr="00597D7E" w:rsidR="00597D7E" w:rsidP="00597D7E" w:rsidRDefault="00597D7E" w14:paraId="3C694AAC" w14:textId="77777777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5F457977">
              <v:stroke joinstyle="miter"/>
              <v:path gradientshapeok="t" o:connecttype="rect"/>
            </v:shapetype>
            <v:shape id="Text Box 2" style="position:absolute;margin-left:287.95pt;margin-top:17.05pt;width:198.45pt;height:20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">
              <v:textbox>
                <w:txbxContent>
                  <w:p w:rsidRPr="0023292E" w:rsidR="00597D7E" w:rsidP="00597D7E" w:rsidRDefault="00003A5C" w14:paraId="76873781" w14:textId="77777777">
                    <w:pPr>
                      <w:jc w:val="right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&lt;&lt;Document Title&gt;&gt;</w:t>
                    </w:r>
                  </w:p>
                  <w:p w:rsidRPr="00597D7E" w:rsidR="00597D7E" w:rsidP="00597D7E" w:rsidRDefault="00597D7E" w14:paraId="3C694AAC" w14:textId="77777777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CA794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4323FA3" wp14:editId="76C0403B">
              <wp:simplePos x="0" y="0"/>
              <wp:positionH relativeFrom="column">
                <wp:align>center</wp:align>
              </wp:positionH>
              <wp:positionV relativeFrom="paragraph">
                <wp:posOffset>598170</wp:posOffset>
              </wp:positionV>
              <wp:extent cx="6120130" cy="0"/>
              <wp:effectExtent l="19050" t="26670" r="23495" b="20955"/>
              <wp:wrapNone/>
              <wp:docPr id="1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E8112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 w14:anchorId="19C35552">
              <v:path fillok="f" arrowok="t" o:connecttype="none"/>
              <o:lock v:ext="edit" shapetype="t"/>
            </v:shapetype>
            <v:shape id="AutoShape 3" style="position:absolute;margin-left:0;margin-top:47.1pt;width:481.9pt;height:0;z-index:25165209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spid="_x0000_s1026" strokecolor="#e8112d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">
              <v:shadow color="#622423" opacity=".5" offset="1p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1B97" w:rsidRDefault="00611B97" w14:paraId="75DD2E3E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3D4626" w:rsidR="00597D7E" w:rsidP="00294477" w:rsidRDefault="00611B97" w14:paraId="19B5930B" w14:textId="7777777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4144" behindDoc="0" locked="0" layoutInCell="1" allowOverlap="1" wp14:anchorId="6A9579A2" wp14:editId="03681F23">
          <wp:simplePos x="0" y="0"/>
          <wp:positionH relativeFrom="column">
            <wp:posOffset>-99695</wp:posOffset>
          </wp:positionH>
          <wp:positionV relativeFrom="paragraph">
            <wp:posOffset>175895</wp:posOffset>
          </wp:positionV>
          <wp:extent cx="955040" cy="28702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oqit-Web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55040" cy="287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A794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C7F28AD" wp14:editId="45486012">
              <wp:simplePos x="0" y="0"/>
              <wp:positionH relativeFrom="margin">
                <wp:align>center</wp:align>
              </wp:positionH>
              <wp:positionV relativeFrom="paragraph">
                <wp:posOffset>493395</wp:posOffset>
              </wp:positionV>
              <wp:extent cx="8999855" cy="0"/>
              <wp:effectExtent l="19050" t="26670" r="20320" b="20955"/>
              <wp:wrapNone/>
              <wp:docPr id="1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99985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E8112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 w14:anchorId="0F49A51C">
              <v:path fillok="f" arrowok="t" o:connecttype="none"/>
              <o:lock v:ext="edit" shapetype="t"/>
            </v:shapetype>
            <v:shape id="AutoShape 5" style="position:absolute;margin-left:0;margin-top:38.85pt;width:708.65pt;height:0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spid="_x0000_s1026" strokecolor="#e8112d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">
              <v:shadow color="#622423" opacity=".5" offset="1pt"/>
              <w10:wrap anchorx="margin"/>
            </v:shape>
          </w:pict>
        </mc:Fallback>
      </mc:AlternateContent>
    </w:r>
    <w:r w:rsidR="00CA794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9A699C" wp14:editId="32D23BB2">
              <wp:simplePos x="0" y="0"/>
              <wp:positionH relativeFrom="column">
                <wp:posOffset>6343015</wp:posOffset>
              </wp:positionH>
              <wp:positionV relativeFrom="paragraph">
                <wp:posOffset>187960</wp:posOffset>
              </wp:positionV>
              <wp:extent cx="2520315" cy="261620"/>
              <wp:effectExtent l="0" t="0" r="4445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315" cy="261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23292E" w:rsidR="00003A5C" w:rsidP="00003A5C" w:rsidRDefault="00003A5C" w14:paraId="12850EF8" w14:textId="77777777">
                          <w:pPr>
                            <w:jc w:val="righ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&lt;&lt;Document Title&gt;&gt;</w:t>
                          </w:r>
                        </w:p>
                        <w:p w:rsidRPr="00597D7E" w:rsidR="00597D7E" w:rsidP="00597D7E" w:rsidRDefault="00597D7E" w14:paraId="159BEF3A" w14:textId="77777777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49A699C">
              <v:stroke joinstyle="miter"/>
              <v:path gradientshapeok="t" o:connecttype="rect"/>
            </v:shapetype>
            <v:shape id="Text Box 6" style="position:absolute;margin-left:499.45pt;margin-top:14.8pt;width:198.45pt;height:20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">
              <v:textbox>
                <w:txbxContent>
                  <w:p w:rsidRPr="0023292E" w:rsidR="00003A5C" w:rsidP="00003A5C" w:rsidRDefault="00003A5C" w14:paraId="12850EF8" w14:textId="77777777">
                    <w:pPr>
                      <w:jc w:val="right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&lt;&lt;Document Title&gt;&gt;</w:t>
                    </w:r>
                  </w:p>
                  <w:p w:rsidRPr="00597D7E" w:rsidR="00597D7E" w:rsidP="00597D7E" w:rsidRDefault="00597D7E" w14:paraId="159BEF3A" w14:textId="77777777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3D4626" w:rsidR="00597D7E" w:rsidP="00294477" w:rsidRDefault="00597D7E" w14:paraId="1142E864" w14:textId="7777777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3360" behindDoc="0" locked="0" layoutInCell="1" allowOverlap="1" wp14:anchorId="0C7F2F51" wp14:editId="0646F931">
          <wp:simplePos x="0" y="0"/>
          <wp:positionH relativeFrom="column">
            <wp:posOffset>-100965</wp:posOffset>
          </wp:positionH>
          <wp:positionV relativeFrom="paragraph">
            <wp:posOffset>176667</wp:posOffset>
          </wp:positionV>
          <wp:extent cx="955040" cy="286746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oqit-Web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55040" cy="2867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A794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BD27A34" wp14:editId="04A71FF2">
              <wp:simplePos x="0" y="0"/>
              <wp:positionH relativeFrom="column">
                <wp:posOffset>3656965</wp:posOffset>
              </wp:positionH>
              <wp:positionV relativeFrom="paragraph">
                <wp:posOffset>216535</wp:posOffset>
              </wp:positionV>
              <wp:extent cx="2520315" cy="261620"/>
              <wp:effectExtent l="0" t="0" r="4445" b="0"/>
              <wp:wrapNone/>
              <wp:docPr id="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315" cy="261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23292E" w:rsidR="00003A5C" w:rsidP="00003A5C" w:rsidRDefault="00003A5C" w14:paraId="7E1DC87D" w14:textId="77777777">
                          <w:pPr>
                            <w:jc w:val="righ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&lt;&lt;Document Title&gt;&gt;</w:t>
                          </w:r>
                        </w:p>
                        <w:p w:rsidRPr="008D5972" w:rsidR="00597D7E" w:rsidP="008D5972" w:rsidRDefault="00597D7E" w14:paraId="57A1529A" w14:textId="77777777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BD27A34">
              <v:stroke joinstyle="miter"/>
              <v:path gradientshapeok="t" o:connecttype="rect"/>
            </v:shapetype>
            <v:shape id="Text Box 12" style="position:absolute;margin-left:287.95pt;margin-top:17.05pt;width:198.45pt;height:2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">
              <v:textbox>
                <w:txbxContent>
                  <w:p w:rsidRPr="0023292E" w:rsidR="00003A5C" w:rsidP="00003A5C" w:rsidRDefault="00003A5C" w14:paraId="7E1DC87D" w14:textId="77777777">
                    <w:pPr>
                      <w:jc w:val="right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&lt;&lt;Document Title&gt;&gt;</w:t>
                    </w:r>
                  </w:p>
                  <w:p w:rsidRPr="008D5972" w:rsidR="00597D7E" w:rsidP="008D5972" w:rsidRDefault="00597D7E" w14:paraId="57A1529A" w14:textId="77777777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CA794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812E8E" wp14:editId="68E3B46E">
              <wp:simplePos x="0" y="0"/>
              <wp:positionH relativeFrom="column">
                <wp:align>center</wp:align>
              </wp:positionH>
              <wp:positionV relativeFrom="paragraph">
                <wp:posOffset>598170</wp:posOffset>
              </wp:positionV>
              <wp:extent cx="6120130" cy="0"/>
              <wp:effectExtent l="19050" t="26670" r="23495" b="20955"/>
              <wp:wrapNone/>
              <wp:docPr id="5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E8112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 w14:anchorId="41440871">
              <v:path fillok="f" arrowok="t" o:connecttype="none"/>
              <o:lock v:ext="edit" shapetype="t"/>
            </v:shapetype>
            <v:shape id="AutoShape 13" style="position:absolute;margin-left:0;margin-top:47.1pt;width:481.9pt;height:0;z-index:2516654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spid="_x0000_s1026" strokecolor="#e8112d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">
              <v:shadow color="#622423" opacity=".5" offset="1pt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JU/eBowjgu3LtX" int2:id="cnt627EM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3A4D"/>
    <w:multiLevelType w:val="hybridMultilevel"/>
    <w:tmpl w:val="FE5E0E9A"/>
    <w:lvl w:ilvl="0" w:tplc="990E3D6C">
      <w:start w:val="1"/>
      <w:numFmt w:val="decimal"/>
      <w:pStyle w:val="ROQNumbered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2E44547"/>
    <w:multiLevelType w:val="multilevel"/>
    <w:tmpl w:val="A2C03F4E"/>
    <w:lvl w:ilvl="0">
      <w:start w:val="1"/>
      <w:numFmt w:val="decimal"/>
      <w:pStyle w:val="Heading1"/>
      <w:lvlText w:val="%1"/>
      <w:lvlJc w:val="left"/>
      <w:pPr>
        <w:tabs>
          <w:tab w:val="num" w:pos="715"/>
        </w:tabs>
        <w:ind w:left="715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9"/>
        </w:tabs>
        <w:ind w:left="859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003"/>
        </w:tabs>
        <w:ind w:left="1003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47"/>
        </w:tabs>
        <w:ind w:left="1147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291"/>
        </w:tabs>
        <w:ind w:left="1291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35"/>
        </w:tabs>
        <w:ind w:left="1435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579"/>
        </w:tabs>
        <w:ind w:left="1579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723"/>
        </w:tabs>
        <w:ind w:left="1723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67"/>
        </w:tabs>
        <w:ind w:left="1867" w:hanging="1584"/>
      </w:pPr>
      <w:rPr>
        <w:rFonts w:cs="Times New Roman"/>
      </w:rPr>
    </w:lvl>
  </w:abstractNum>
  <w:abstractNum w:abstractNumId="2" w15:restartNumberingAfterBreak="0">
    <w:nsid w:val="50AC1687"/>
    <w:multiLevelType w:val="hybridMultilevel"/>
    <w:tmpl w:val="B8E0DDBE"/>
    <w:lvl w:ilvl="0" w:tplc="86E692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6F87A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4B409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64C3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4E59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8C4A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AA79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44AD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963A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7875085"/>
    <w:multiLevelType w:val="hybridMultilevel"/>
    <w:tmpl w:val="8D2EA83A"/>
    <w:lvl w:ilvl="0" w:tplc="36F6D752">
      <w:start w:val="1"/>
      <w:numFmt w:val="bullet"/>
      <w:pStyle w:val="ROQBullet1"/>
      <w:lvlText w:val=""/>
      <w:lvlJc w:val="left"/>
      <w:pPr>
        <w:ind w:left="360" w:hanging="360"/>
      </w:pPr>
      <w:rPr>
        <w:rFonts w:hint="default" w:ascii="Symbol" w:hAnsi="Symbol"/>
        <w:color w:val="C00000"/>
        <w:sz w:val="18"/>
      </w:rPr>
    </w:lvl>
    <w:lvl w:ilvl="1" w:tplc="3A96E998">
      <w:start w:val="1"/>
      <w:numFmt w:val="bullet"/>
      <w:pStyle w:val="ROQBullet2"/>
      <w:lvlText w:val=""/>
      <w:lvlJc w:val="left"/>
      <w:pPr>
        <w:ind w:left="1080" w:hanging="360"/>
      </w:pPr>
      <w:rPr>
        <w:rFonts w:hint="default" w:ascii="Wingdings" w:hAnsi="Wingdings"/>
        <w:sz w:val="18"/>
      </w:rPr>
    </w:lvl>
    <w:lvl w:ilvl="2" w:tplc="F4702444">
      <w:start w:val="1"/>
      <w:numFmt w:val="bullet"/>
      <w:pStyle w:val="ROQBullet3"/>
      <w:lvlText w:val=""/>
      <w:lvlJc w:val="left"/>
      <w:pPr>
        <w:ind w:left="1800" w:hanging="360"/>
      </w:pPr>
      <w:rPr>
        <w:rFonts w:hint="default" w:ascii="Wingdings" w:hAnsi="Wingdings"/>
        <w:sz w:val="18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7C941605"/>
    <w:multiLevelType w:val="multilevel"/>
    <w:tmpl w:val="7B12BE96"/>
    <w:lvl w:ilvl="0">
      <w:start w:val="1"/>
      <w:numFmt w:val="decimal"/>
      <w:pStyle w:val="ROQHeading1"/>
      <w:lvlText w:val="%1."/>
      <w:lvlJc w:val="left"/>
      <w:pPr>
        <w:ind w:left="357" w:hanging="357"/>
      </w:pPr>
      <w:rPr>
        <w:rFonts w:hint="default" w:cs="Times New Roman"/>
      </w:rPr>
    </w:lvl>
    <w:lvl w:ilvl="1">
      <w:start w:val="1"/>
      <w:numFmt w:val="decimal"/>
      <w:pStyle w:val="ROQHeading2"/>
      <w:lvlText w:val="%1.%2."/>
      <w:lvlJc w:val="left"/>
      <w:pPr>
        <w:ind w:left="437" w:hanging="437"/>
      </w:pPr>
      <w:rPr>
        <w:rFonts w:hint="default" w:cs="Times New Roman"/>
        <w:sz w:val="24"/>
        <w:szCs w:val="24"/>
      </w:rPr>
    </w:lvl>
    <w:lvl w:ilvl="2">
      <w:start w:val="1"/>
      <w:numFmt w:val="decimal"/>
      <w:pStyle w:val="ROQHeading3"/>
      <w:lvlText w:val="%1.%2.%3."/>
      <w:lvlJc w:val="left"/>
      <w:pPr>
        <w:ind w:left="516" w:hanging="516"/>
      </w:pPr>
      <w:rPr>
        <w:rFonts w:hint="default" w:cs="Times New Roman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 w:cs="Times New Roman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 w:cs="Times New Roman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 w:cs="Times New Roman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 w:cs="Times New Roman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 w:cs="Times New Roman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 w:cs="Times New Roman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3"/>
  </w:num>
  <w:num w:numId="6">
    <w:abstractNumId w:val="0"/>
  </w:num>
  <w:num w:numId="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 w:val="false"/>
  <w:defaultTabStop w:val="720"/>
  <w:drawingGridHorizontalSpacing w:val="90"/>
  <w:drawingGridVerticalSpacing w:val="5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99"/>
    <w:rsid w:val="00003A5C"/>
    <w:rsid w:val="00027FE7"/>
    <w:rsid w:val="00032D9B"/>
    <w:rsid w:val="00047DA5"/>
    <w:rsid w:val="0008290B"/>
    <w:rsid w:val="000A3105"/>
    <w:rsid w:val="00135AAD"/>
    <w:rsid w:val="0019422E"/>
    <w:rsid w:val="001A21C7"/>
    <w:rsid w:val="001C028C"/>
    <w:rsid w:val="001D4A34"/>
    <w:rsid w:val="001E3EF1"/>
    <w:rsid w:val="001E7C09"/>
    <w:rsid w:val="002231AA"/>
    <w:rsid w:val="0023292E"/>
    <w:rsid w:val="00265F9A"/>
    <w:rsid w:val="00272E5F"/>
    <w:rsid w:val="00285A18"/>
    <w:rsid w:val="002866D0"/>
    <w:rsid w:val="00294477"/>
    <w:rsid w:val="0029450C"/>
    <w:rsid w:val="002F006C"/>
    <w:rsid w:val="002F4CC2"/>
    <w:rsid w:val="00317AFC"/>
    <w:rsid w:val="003563F6"/>
    <w:rsid w:val="003672DE"/>
    <w:rsid w:val="003968ED"/>
    <w:rsid w:val="003B2803"/>
    <w:rsid w:val="003B3FA9"/>
    <w:rsid w:val="003D4626"/>
    <w:rsid w:val="00423541"/>
    <w:rsid w:val="0049277F"/>
    <w:rsid w:val="004C669D"/>
    <w:rsid w:val="004E43CE"/>
    <w:rsid w:val="004E5528"/>
    <w:rsid w:val="0050443D"/>
    <w:rsid w:val="00507BBC"/>
    <w:rsid w:val="005250D1"/>
    <w:rsid w:val="00527D57"/>
    <w:rsid w:val="005543A4"/>
    <w:rsid w:val="00597D7E"/>
    <w:rsid w:val="005A56E6"/>
    <w:rsid w:val="005C0010"/>
    <w:rsid w:val="00606928"/>
    <w:rsid w:val="00611B97"/>
    <w:rsid w:val="006231A0"/>
    <w:rsid w:val="006264E6"/>
    <w:rsid w:val="006320BB"/>
    <w:rsid w:val="0063569F"/>
    <w:rsid w:val="00635CE4"/>
    <w:rsid w:val="006912AF"/>
    <w:rsid w:val="006A3124"/>
    <w:rsid w:val="006A7BE2"/>
    <w:rsid w:val="00723705"/>
    <w:rsid w:val="007350B1"/>
    <w:rsid w:val="00765E58"/>
    <w:rsid w:val="00783B22"/>
    <w:rsid w:val="007B1303"/>
    <w:rsid w:val="007E5C5E"/>
    <w:rsid w:val="007E7F59"/>
    <w:rsid w:val="008101AB"/>
    <w:rsid w:val="00857088"/>
    <w:rsid w:val="008C1BD7"/>
    <w:rsid w:val="008C7A09"/>
    <w:rsid w:val="008D5972"/>
    <w:rsid w:val="008F2BF6"/>
    <w:rsid w:val="008F77B7"/>
    <w:rsid w:val="00925F2A"/>
    <w:rsid w:val="009747F2"/>
    <w:rsid w:val="009A6B46"/>
    <w:rsid w:val="009B6462"/>
    <w:rsid w:val="009C0190"/>
    <w:rsid w:val="009D7BB0"/>
    <w:rsid w:val="00A11BFE"/>
    <w:rsid w:val="00A13643"/>
    <w:rsid w:val="00A23286"/>
    <w:rsid w:val="00A27485"/>
    <w:rsid w:val="00A5452E"/>
    <w:rsid w:val="00AD237E"/>
    <w:rsid w:val="00AD2F65"/>
    <w:rsid w:val="00AF5F19"/>
    <w:rsid w:val="00B31034"/>
    <w:rsid w:val="00B34D91"/>
    <w:rsid w:val="00B56B06"/>
    <w:rsid w:val="00BA7D47"/>
    <w:rsid w:val="00BC2A43"/>
    <w:rsid w:val="00BC52B6"/>
    <w:rsid w:val="00BE7D16"/>
    <w:rsid w:val="00BF32F3"/>
    <w:rsid w:val="00BF4B3B"/>
    <w:rsid w:val="00C07950"/>
    <w:rsid w:val="00CA344A"/>
    <w:rsid w:val="00CA794B"/>
    <w:rsid w:val="00CC10CD"/>
    <w:rsid w:val="00CE2BD9"/>
    <w:rsid w:val="00D023A0"/>
    <w:rsid w:val="00D0729F"/>
    <w:rsid w:val="00D344AD"/>
    <w:rsid w:val="00D50A10"/>
    <w:rsid w:val="00D74C80"/>
    <w:rsid w:val="00D75FBD"/>
    <w:rsid w:val="00D85FDB"/>
    <w:rsid w:val="00DA293E"/>
    <w:rsid w:val="00E04165"/>
    <w:rsid w:val="00E04C51"/>
    <w:rsid w:val="00E27DA4"/>
    <w:rsid w:val="00E418C4"/>
    <w:rsid w:val="00EA3311"/>
    <w:rsid w:val="00F119D5"/>
    <w:rsid w:val="00F219C1"/>
    <w:rsid w:val="00F70D73"/>
    <w:rsid w:val="00F776A3"/>
    <w:rsid w:val="00F9656C"/>
    <w:rsid w:val="00FA0E73"/>
    <w:rsid w:val="00FB7E99"/>
    <w:rsid w:val="00FC6797"/>
    <w:rsid w:val="00FD0404"/>
    <w:rsid w:val="028F7737"/>
    <w:rsid w:val="03E42595"/>
    <w:rsid w:val="047B5020"/>
    <w:rsid w:val="071BC657"/>
    <w:rsid w:val="0990F5AB"/>
    <w:rsid w:val="0999F3DF"/>
    <w:rsid w:val="0A02DD2E"/>
    <w:rsid w:val="0A21A0D4"/>
    <w:rsid w:val="0A536719"/>
    <w:rsid w:val="0B759B4A"/>
    <w:rsid w:val="0CD9C339"/>
    <w:rsid w:val="0D2F0BD3"/>
    <w:rsid w:val="0D577C79"/>
    <w:rsid w:val="0DA33103"/>
    <w:rsid w:val="0E96802F"/>
    <w:rsid w:val="0FD8F7DA"/>
    <w:rsid w:val="105B3A78"/>
    <w:rsid w:val="108F1D3B"/>
    <w:rsid w:val="13186828"/>
    <w:rsid w:val="1478E471"/>
    <w:rsid w:val="14BBBB98"/>
    <w:rsid w:val="1557B3A7"/>
    <w:rsid w:val="16578BF9"/>
    <w:rsid w:val="178294BE"/>
    <w:rsid w:val="178E2588"/>
    <w:rsid w:val="19D08522"/>
    <w:rsid w:val="1ABA3580"/>
    <w:rsid w:val="1BBAF422"/>
    <w:rsid w:val="1C4290A4"/>
    <w:rsid w:val="1C9E5DAB"/>
    <w:rsid w:val="1D233AC3"/>
    <w:rsid w:val="1DB954CD"/>
    <w:rsid w:val="1E560CA0"/>
    <w:rsid w:val="1E7BC63B"/>
    <w:rsid w:val="1F12F0C6"/>
    <w:rsid w:val="1F975BB1"/>
    <w:rsid w:val="20B2691C"/>
    <w:rsid w:val="21DEF948"/>
    <w:rsid w:val="22263E43"/>
    <w:rsid w:val="227662DC"/>
    <w:rsid w:val="22C54765"/>
    <w:rsid w:val="24EB07BF"/>
    <w:rsid w:val="25FCE827"/>
    <w:rsid w:val="2683080A"/>
    <w:rsid w:val="2841FF2E"/>
    <w:rsid w:val="28DD7732"/>
    <w:rsid w:val="293C766F"/>
    <w:rsid w:val="2A869CFE"/>
    <w:rsid w:val="2DD0B43A"/>
    <w:rsid w:val="2E49E26C"/>
    <w:rsid w:val="30207F78"/>
    <w:rsid w:val="3136270F"/>
    <w:rsid w:val="3168B5A1"/>
    <w:rsid w:val="31EEC0A0"/>
    <w:rsid w:val="320DE512"/>
    <w:rsid w:val="3356142D"/>
    <w:rsid w:val="361AF977"/>
    <w:rsid w:val="369027CE"/>
    <w:rsid w:val="37652006"/>
    <w:rsid w:val="3900F067"/>
    <w:rsid w:val="39B5A1D5"/>
    <w:rsid w:val="3AAF3742"/>
    <w:rsid w:val="3CD4C0C1"/>
    <w:rsid w:val="4000EF66"/>
    <w:rsid w:val="410C024C"/>
    <w:rsid w:val="41BD90D7"/>
    <w:rsid w:val="4225B25C"/>
    <w:rsid w:val="42B7338E"/>
    <w:rsid w:val="43E9F7A7"/>
    <w:rsid w:val="4443A30E"/>
    <w:rsid w:val="45DF736F"/>
    <w:rsid w:val="45E0AF12"/>
    <w:rsid w:val="47885B5A"/>
    <w:rsid w:val="48122CEE"/>
    <w:rsid w:val="482C7A67"/>
    <w:rsid w:val="4B8D7F28"/>
    <w:rsid w:val="4BDF28FA"/>
    <w:rsid w:val="4BE9F3F9"/>
    <w:rsid w:val="4CBE3BFA"/>
    <w:rsid w:val="4D7AF95B"/>
    <w:rsid w:val="4E82EB82"/>
    <w:rsid w:val="4EFDA15F"/>
    <w:rsid w:val="4F879158"/>
    <w:rsid w:val="50E40DFE"/>
    <w:rsid w:val="512361B9"/>
    <w:rsid w:val="51AF4C8A"/>
    <w:rsid w:val="52239E78"/>
    <w:rsid w:val="524E6A7E"/>
    <w:rsid w:val="529C4E07"/>
    <w:rsid w:val="52BF321A"/>
    <w:rsid w:val="54C28E33"/>
    <w:rsid w:val="56BFB9C8"/>
    <w:rsid w:val="57ACF99F"/>
    <w:rsid w:val="58866630"/>
    <w:rsid w:val="59690412"/>
    <w:rsid w:val="59C59E29"/>
    <w:rsid w:val="5D4760D9"/>
    <w:rsid w:val="5D541F56"/>
    <w:rsid w:val="5EE3313A"/>
    <w:rsid w:val="5FA9A291"/>
    <w:rsid w:val="62142019"/>
    <w:rsid w:val="621AD1FC"/>
    <w:rsid w:val="6388B77F"/>
    <w:rsid w:val="63B6A25D"/>
    <w:rsid w:val="641A59D8"/>
    <w:rsid w:val="66D8C3DF"/>
    <w:rsid w:val="676A8C93"/>
    <w:rsid w:val="67FF5E27"/>
    <w:rsid w:val="681C4F0F"/>
    <w:rsid w:val="688A1380"/>
    <w:rsid w:val="691A8C28"/>
    <w:rsid w:val="6A25E3E1"/>
    <w:rsid w:val="6A681A64"/>
    <w:rsid w:val="6AB65C89"/>
    <w:rsid w:val="6C03EAC5"/>
    <w:rsid w:val="6C18951C"/>
    <w:rsid w:val="6D56D2C0"/>
    <w:rsid w:val="6D5D84A3"/>
    <w:rsid w:val="6E5A71F8"/>
    <w:rsid w:val="6ED8401C"/>
    <w:rsid w:val="6EE1C03E"/>
    <w:rsid w:val="7003B060"/>
    <w:rsid w:val="71ABC80E"/>
    <w:rsid w:val="73555E01"/>
    <w:rsid w:val="74211B7D"/>
    <w:rsid w:val="745D3ECF"/>
    <w:rsid w:val="74AA263F"/>
    <w:rsid w:val="74F90A8F"/>
    <w:rsid w:val="75689688"/>
    <w:rsid w:val="7569D22B"/>
    <w:rsid w:val="75C79FC5"/>
    <w:rsid w:val="76A842A3"/>
    <w:rsid w:val="77605BDC"/>
    <w:rsid w:val="779CCD17"/>
    <w:rsid w:val="7830AB51"/>
    <w:rsid w:val="79389D78"/>
    <w:rsid w:val="7A169179"/>
    <w:rsid w:val="7A2472E5"/>
    <w:rsid w:val="7A31ED6D"/>
    <w:rsid w:val="7A3D434E"/>
    <w:rsid w:val="7A7F7AC8"/>
    <w:rsid w:val="7ACA4D0D"/>
    <w:rsid w:val="7BC04346"/>
    <w:rsid w:val="7D396B28"/>
    <w:rsid w:val="7DC6F240"/>
    <w:rsid w:val="7E2FDB8F"/>
    <w:rsid w:val="7E351AA6"/>
    <w:rsid w:val="7ECA8C77"/>
    <w:rsid w:val="7F6B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C1E0E"/>
  <w15:docId w15:val="{21E4F22F-D5D7-41D2-938B-BF4B0189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uiPriority="9" w:qFormat="1"/>
    <w:lsdException w:name="heading 2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ROQ Normal"/>
    <w:qFormat/>
    <w:rsid w:val="00317AFC"/>
    <w:pPr>
      <w:spacing w:after="200" w:line="276" w:lineRule="auto"/>
    </w:pPr>
    <w:rPr>
      <w:rFonts w:ascii="Arial" w:hAnsi="Arial"/>
      <w:sz w:val="18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17AFC"/>
    <w:pPr>
      <w:keepNext/>
      <w:numPr>
        <w:numId w:val="2"/>
      </w:numPr>
      <w:tabs>
        <w:tab w:val="clear" w:pos="715"/>
        <w:tab w:val="left" w:pos="794"/>
      </w:tabs>
      <w:spacing w:before="113" w:after="227" w:line="420" w:lineRule="exact"/>
      <w:ind w:left="794" w:hanging="794"/>
      <w:outlineLvl w:val="0"/>
    </w:pPr>
    <w:rPr>
      <w:rFonts w:cs="Arial"/>
      <w:bCs/>
      <w:color w:val="0078C1"/>
      <w:kern w:val="32"/>
      <w:sz w:val="34"/>
      <w:szCs w:val="3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17AFC"/>
    <w:pPr>
      <w:keepNext/>
      <w:numPr>
        <w:ilvl w:val="1"/>
        <w:numId w:val="2"/>
      </w:numPr>
      <w:tabs>
        <w:tab w:val="clear" w:pos="859"/>
        <w:tab w:val="left" w:pos="794"/>
      </w:tabs>
      <w:spacing w:before="79"/>
      <w:ind w:left="794" w:hanging="794"/>
      <w:outlineLvl w:val="1"/>
    </w:pPr>
    <w:rPr>
      <w:rFonts w:cs="Arial"/>
      <w:b/>
      <w:bCs/>
      <w:iCs/>
      <w:color w:val="0078C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17AFC"/>
    <w:pPr>
      <w:keepNext/>
      <w:keepLines/>
      <w:spacing w:before="200" w:after="0"/>
      <w:outlineLvl w:val="2"/>
    </w:pPr>
    <w:rPr>
      <w:rFonts w:ascii="Cambria" w:hAnsi="Cambria" w:eastAsia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17AFC"/>
    <w:pPr>
      <w:keepNext/>
      <w:keepLines/>
      <w:spacing w:before="200" w:after="0"/>
      <w:outlineLvl w:val="3"/>
    </w:pPr>
    <w:rPr>
      <w:rFonts w:ascii="Cambria" w:hAnsi="Cambria" w:eastAsia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17AFC"/>
    <w:pPr>
      <w:keepNext/>
      <w:keepLines/>
      <w:spacing w:before="200" w:after="0"/>
      <w:outlineLvl w:val="4"/>
    </w:pPr>
    <w:rPr>
      <w:rFonts w:ascii="Cambria" w:hAnsi="Cambria" w:eastAsia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17AFC"/>
    <w:pPr>
      <w:keepNext/>
      <w:keepLines/>
      <w:spacing w:before="200" w:after="0"/>
      <w:outlineLvl w:val="5"/>
    </w:pPr>
    <w:rPr>
      <w:rFonts w:ascii="Cambria" w:hAnsi="Cambria" w:eastAsia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17AFC"/>
    <w:pPr>
      <w:keepNext/>
      <w:keepLines/>
      <w:spacing w:before="200" w:after="0"/>
      <w:outlineLvl w:val="6"/>
    </w:pPr>
    <w:rPr>
      <w:rFonts w:ascii="Cambria" w:hAnsi="Cambria" w:eastAsia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17AFC"/>
    <w:pPr>
      <w:keepNext/>
      <w:keepLines/>
      <w:spacing w:before="200" w:after="0"/>
      <w:outlineLvl w:val="7"/>
    </w:pPr>
    <w:rPr>
      <w:rFonts w:ascii="Cambria" w:hAnsi="Cambria" w:eastAsia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17AFC"/>
    <w:pPr>
      <w:keepNext/>
      <w:keepLines/>
      <w:spacing w:before="200" w:after="0"/>
      <w:outlineLvl w:val="8"/>
    </w:pPr>
    <w:rPr>
      <w:rFonts w:ascii="Cambria" w:hAnsi="Cambria"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A12E0"/>
    <w:rPr>
      <w:rFonts w:asciiTheme="majorHAnsi" w:hAnsiTheme="majorHAnsi" w:eastAsiaTheme="majorEastAsia" w:cstheme="majorBidi"/>
      <w:b/>
      <w:bCs/>
      <w:kern w:val="32"/>
      <w:sz w:val="32"/>
      <w:szCs w:val="32"/>
      <w:lang w:eastAsia="en-US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A12E0"/>
    <w:rPr>
      <w:rFonts w:asciiTheme="majorHAnsi" w:hAnsiTheme="majorHAnsi" w:eastAsiaTheme="majorEastAsia" w:cstheme="majorBidi"/>
      <w:b/>
      <w:bCs/>
      <w:i/>
      <w:iCs/>
      <w:sz w:val="28"/>
      <w:szCs w:val="28"/>
      <w:lang w:eastAsia="en-US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A12E0"/>
    <w:rPr>
      <w:rFonts w:asciiTheme="majorHAnsi" w:hAnsiTheme="majorHAnsi" w:eastAsiaTheme="majorEastAsia" w:cstheme="majorBidi"/>
      <w:b/>
      <w:bCs/>
      <w:sz w:val="26"/>
      <w:szCs w:val="26"/>
      <w:lang w:eastAsia="en-US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A12E0"/>
    <w:rPr>
      <w:rFonts w:asciiTheme="minorHAnsi" w:hAnsiTheme="minorHAnsi" w:eastAsiaTheme="minorEastAsia" w:cstheme="minorBidi"/>
      <w:b/>
      <w:bCs/>
      <w:sz w:val="28"/>
      <w:szCs w:val="28"/>
      <w:lang w:eastAsia="en-US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A12E0"/>
    <w:rPr>
      <w:rFonts w:asciiTheme="minorHAnsi" w:hAnsiTheme="minorHAnsi" w:eastAsiaTheme="minorEastAsia" w:cstheme="minorBidi"/>
      <w:b/>
      <w:bCs/>
      <w:i/>
      <w:iCs/>
      <w:sz w:val="26"/>
      <w:szCs w:val="26"/>
      <w:lang w:eastAsia="en-US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A12E0"/>
    <w:rPr>
      <w:rFonts w:asciiTheme="minorHAnsi" w:hAnsiTheme="minorHAnsi" w:eastAsiaTheme="minorEastAsia" w:cstheme="minorBidi"/>
      <w:b/>
      <w:bCs/>
      <w:lang w:eastAsia="en-US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A12E0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A12E0"/>
    <w:rPr>
      <w:rFonts w:asciiTheme="minorHAnsi" w:hAnsiTheme="minorHAnsi" w:eastAsiaTheme="minorEastAsia" w:cstheme="minorBidi"/>
      <w:i/>
      <w:iCs/>
      <w:sz w:val="24"/>
      <w:szCs w:val="24"/>
      <w:lang w:eastAsia="en-US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A12E0"/>
    <w:rPr>
      <w:rFonts w:asciiTheme="majorHAnsi" w:hAnsiTheme="majorHAnsi" w:eastAsiaTheme="majorEastAsia" w:cstheme="majorBidi"/>
      <w:lang w:eastAsia="en-US"/>
    </w:rPr>
  </w:style>
  <w:style w:type="paragraph" w:styleId="ROQDocSubTitle" w:customStyle="1">
    <w:name w:val="ROQ Doc Sub Title"/>
    <w:basedOn w:val="Normal"/>
    <w:uiPriority w:val="99"/>
    <w:rsid w:val="00317AFC"/>
    <w:pPr>
      <w:jc w:val="center"/>
    </w:pPr>
    <w:rPr>
      <w:sz w:val="22"/>
    </w:rPr>
  </w:style>
  <w:style w:type="paragraph" w:styleId="ROQDocTitle" w:customStyle="1">
    <w:name w:val="ROQ Doc Title"/>
    <w:basedOn w:val="Normal"/>
    <w:link w:val="ROQDocTitleChar"/>
    <w:uiPriority w:val="99"/>
    <w:rsid w:val="00317AFC"/>
    <w:pPr>
      <w:jc w:val="center"/>
    </w:pPr>
    <w:rPr>
      <w:b/>
      <w:sz w:val="30"/>
    </w:rPr>
  </w:style>
  <w:style w:type="paragraph" w:styleId="ROQNormalfollowingTable" w:customStyle="1">
    <w:name w:val="ROQ Normal following Table"/>
    <w:basedOn w:val="Normal"/>
    <w:uiPriority w:val="99"/>
    <w:rsid w:val="00317AFC"/>
    <w:pPr>
      <w:spacing w:before="120"/>
    </w:pPr>
  </w:style>
  <w:style w:type="paragraph" w:styleId="ROQTableEntry" w:customStyle="1">
    <w:name w:val="ROQ Table Entry"/>
    <w:basedOn w:val="Normal"/>
    <w:link w:val="ROQTableEntryChar"/>
    <w:uiPriority w:val="99"/>
    <w:rsid w:val="00317AFC"/>
    <w:pPr>
      <w:spacing w:before="60" w:after="60" w:line="260" w:lineRule="exact"/>
    </w:pPr>
  </w:style>
  <w:style w:type="paragraph" w:styleId="ROQTableHeading" w:customStyle="1">
    <w:name w:val="ROQ Table Heading"/>
    <w:basedOn w:val="ROQMinorHeading"/>
    <w:link w:val="ROQTableHeadingChar"/>
    <w:uiPriority w:val="99"/>
    <w:rsid w:val="00317AFC"/>
    <w:pPr>
      <w:spacing w:after="159" w:line="260" w:lineRule="exact"/>
      <w:jc w:val="both"/>
    </w:pPr>
    <w:rPr>
      <w:color w:val="FFFFFF"/>
    </w:rPr>
  </w:style>
  <w:style w:type="table" w:styleId="TableGrid">
    <w:name w:val="Table Grid"/>
    <w:basedOn w:val="TableNormal"/>
    <w:uiPriority w:val="99"/>
    <w:rsid w:val="00317AFC"/>
    <w:pPr>
      <w:spacing w:after="159" w:line="260" w:lineRule="exact"/>
      <w:jc w:val="both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2">
    <w:name w:val="toc 2"/>
    <w:basedOn w:val="TOC1"/>
    <w:autoRedefine/>
    <w:uiPriority w:val="99"/>
    <w:rsid w:val="00317AFC"/>
    <w:pPr>
      <w:tabs>
        <w:tab w:val="left" w:pos="1440"/>
      </w:tabs>
      <w:spacing w:after="80"/>
      <w:ind w:left="1441" w:hanging="539"/>
    </w:pPr>
  </w:style>
  <w:style w:type="paragraph" w:styleId="TOC1">
    <w:name w:val="toc 1"/>
    <w:basedOn w:val="Normal"/>
    <w:autoRedefine/>
    <w:uiPriority w:val="99"/>
    <w:rsid w:val="00317AFC"/>
    <w:pPr>
      <w:tabs>
        <w:tab w:val="left" w:pos="900"/>
        <w:tab w:val="right" w:leader="dot" w:pos="9000"/>
      </w:tabs>
      <w:spacing w:before="100" w:after="100" w:line="240" w:lineRule="auto"/>
      <w:ind w:left="896" w:hanging="357"/>
    </w:pPr>
    <w:rPr>
      <w:noProof/>
    </w:rPr>
  </w:style>
  <w:style w:type="paragraph" w:styleId="TOC3">
    <w:name w:val="toc 3"/>
    <w:basedOn w:val="TOC1"/>
    <w:autoRedefine/>
    <w:uiPriority w:val="99"/>
    <w:rsid w:val="00317AFC"/>
    <w:pPr>
      <w:tabs>
        <w:tab w:val="left" w:pos="2160"/>
      </w:tabs>
      <w:spacing w:after="40"/>
      <w:ind w:left="2160" w:hanging="720"/>
    </w:pPr>
  </w:style>
  <w:style w:type="paragraph" w:styleId="TOC4">
    <w:name w:val="toc 4"/>
    <w:basedOn w:val="TOC1"/>
    <w:autoRedefine/>
    <w:uiPriority w:val="99"/>
    <w:semiHidden/>
    <w:rsid w:val="00317AFC"/>
    <w:pPr>
      <w:ind w:left="538"/>
    </w:pPr>
  </w:style>
  <w:style w:type="character" w:styleId="Hyperlink">
    <w:name w:val="Hyperlink"/>
    <w:basedOn w:val="DefaultParagraphFont"/>
    <w:uiPriority w:val="99"/>
    <w:rsid w:val="00317AFC"/>
    <w:rPr>
      <w:rFonts w:cs="Times New Roman"/>
      <w:color w:val="0000FF"/>
      <w:u w:val="single"/>
    </w:rPr>
  </w:style>
  <w:style w:type="paragraph" w:styleId="TableHeaders01" w:customStyle="1">
    <w:name w:val="TableHeaders_01"/>
    <w:basedOn w:val="Normal"/>
    <w:uiPriority w:val="99"/>
    <w:rsid w:val="00317AFC"/>
    <w:pPr>
      <w:suppressAutoHyphens/>
      <w:autoSpaceDE w:val="0"/>
      <w:autoSpaceDN w:val="0"/>
      <w:adjustRightInd w:val="0"/>
      <w:spacing w:before="60" w:after="60" w:line="240" w:lineRule="auto"/>
      <w:textAlignment w:val="center"/>
    </w:pPr>
    <w:rPr>
      <w:rFonts w:cs="HelveticaNeueLT Com 45 Lt"/>
      <w:b/>
      <w:color w:val="000000"/>
      <w:sz w:val="16"/>
      <w:szCs w:val="16"/>
      <w:lang w:val="en-US"/>
    </w:rPr>
  </w:style>
  <w:style w:type="paragraph" w:styleId="TablePrompt01" w:customStyle="1">
    <w:name w:val="TablePrompt_01"/>
    <w:basedOn w:val="Normal"/>
    <w:uiPriority w:val="99"/>
    <w:rsid w:val="00317AFC"/>
    <w:pPr>
      <w:suppressAutoHyphens/>
      <w:autoSpaceDE w:val="0"/>
      <w:autoSpaceDN w:val="0"/>
      <w:adjustRightInd w:val="0"/>
      <w:spacing w:before="40" w:after="40" w:line="240" w:lineRule="auto"/>
      <w:jc w:val="right"/>
      <w:textAlignment w:val="center"/>
    </w:pPr>
    <w:rPr>
      <w:rFonts w:cs="HelveticaNeueLT Com 45 Lt"/>
      <w:b/>
      <w:color w:val="4D4D4D"/>
      <w:lang w:val="en-US"/>
    </w:rPr>
  </w:style>
  <w:style w:type="paragraph" w:styleId="TableText01" w:customStyle="1">
    <w:name w:val="TableText_01"/>
    <w:basedOn w:val="Normal"/>
    <w:uiPriority w:val="99"/>
    <w:rsid w:val="00317AFC"/>
    <w:pPr>
      <w:suppressAutoHyphens/>
      <w:autoSpaceDE w:val="0"/>
      <w:autoSpaceDN w:val="0"/>
      <w:adjustRightInd w:val="0"/>
      <w:spacing w:before="60" w:after="60" w:line="240" w:lineRule="auto"/>
      <w:textAlignment w:val="center"/>
    </w:pPr>
    <w:rPr>
      <w:rFonts w:cs="HelveticaNeueLT Com 45 Lt"/>
      <w:color w:val="000000"/>
      <w:lang w:val="en-US"/>
    </w:rPr>
  </w:style>
  <w:style w:type="paragraph" w:styleId="TOC5">
    <w:name w:val="toc 5"/>
    <w:basedOn w:val="Normal"/>
    <w:next w:val="Normal"/>
    <w:autoRedefine/>
    <w:uiPriority w:val="99"/>
    <w:semiHidden/>
    <w:rsid w:val="00317AFC"/>
    <w:pPr>
      <w:spacing w:after="0"/>
      <w:ind w:left="720"/>
    </w:pPr>
    <w:rPr>
      <w:rFonts w:ascii="Times New Roman" w:hAnsi="Times New Roman"/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rsid w:val="00317AFC"/>
    <w:pPr>
      <w:spacing w:after="0"/>
      <w:ind w:left="900"/>
    </w:pPr>
    <w:rPr>
      <w:rFonts w:ascii="Times New Roman" w:hAnsi="Times New Roman"/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rsid w:val="00317AFC"/>
    <w:pPr>
      <w:spacing w:after="0"/>
      <w:ind w:left="1080"/>
    </w:pPr>
    <w:rPr>
      <w:rFonts w:ascii="Times New Roman" w:hAnsi="Times New Roman"/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rsid w:val="00317AFC"/>
    <w:pPr>
      <w:spacing w:after="0"/>
      <w:ind w:left="1260"/>
    </w:pPr>
    <w:rPr>
      <w:rFonts w:ascii="Times New Roman" w:hAnsi="Times New Roman"/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rsid w:val="00317AFC"/>
    <w:pPr>
      <w:spacing w:after="0"/>
      <w:ind w:left="1440"/>
    </w:pPr>
    <w:rPr>
      <w:rFonts w:ascii="Times New Roman" w:hAnsi="Times New Roman"/>
      <w:sz w:val="20"/>
      <w:szCs w:val="20"/>
    </w:rPr>
  </w:style>
  <w:style w:type="paragraph" w:styleId="EnvelopeReturn">
    <w:name w:val="envelope return"/>
    <w:basedOn w:val="Normal"/>
    <w:uiPriority w:val="99"/>
    <w:rsid w:val="00317AFC"/>
    <w:rPr>
      <w:rFonts w:cs="Arial"/>
      <w:sz w:val="20"/>
      <w:szCs w:val="20"/>
    </w:rPr>
  </w:style>
  <w:style w:type="paragraph" w:styleId="Header">
    <w:name w:val="header"/>
    <w:basedOn w:val="Normal"/>
    <w:link w:val="HeaderChar"/>
    <w:uiPriority w:val="99"/>
    <w:rsid w:val="00317AFC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DA12E0"/>
    <w:rPr>
      <w:rFonts w:ascii="Arial" w:hAnsi="Arial"/>
      <w:sz w:val="18"/>
      <w:lang w:eastAsia="en-US"/>
    </w:rPr>
  </w:style>
  <w:style w:type="paragraph" w:styleId="Footer">
    <w:name w:val="footer"/>
    <w:basedOn w:val="Normal"/>
    <w:link w:val="FooterChar"/>
    <w:uiPriority w:val="99"/>
    <w:rsid w:val="00317AFC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locked/>
    <w:rsid w:val="00317AFC"/>
    <w:rPr>
      <w:rFonts w:ascii="Arial" w:hAnsi="Arial" w:cs="HelveticaNeueLT Com 45 Lt"/>
      <w:color w:val="000000"/>
      <w:spacing w:val="5"/>
      <w:sz w:val="18"/>
      <w:szCs w:val="18"/>
    </w:rPr>
  </w:style>
  <w:style w:type="paragraph" w:styleId="ROQHeading1" w:customStyle="1">
    <w:name w:val="ROQ Heading 1"/>
    <w:basedOn w:val="ListParagraph"/>
    <w:next w:val="Normal"/>
    <w:link w:val="ROQHeading1Char"/>
    <w:uiPriority w:val="99"/>
    <w:rsid w:val="00317AFC"/>
    <w:pPr>
      <w:keepNext/>
      <w:numPr>
        <w:numId w:val="3"/>
      </w:numPr>
      <w:spacing w:before="240" w:after="120" w:line="360" w:lineRule="auto"/>
      <w:contextualSpacing/>
      <w:outlineLvl w:val="0"/>
    </w:pPr>
    <w:rPr>
      <w:rFonts w:cs="Arial"/>
      <w:b/>
      <w:sz w:val="30"/>
      <w:szCs w:val="26"/>
    </w:rPr>
  </w:style>
  <w:style w:type="paragraph" w:styleId="ListParagraph">
    <w:name w:val="List Paragraph"/>
    <w:basedOn w:val="Normal"/>
    <w:uiPriority w:val="99"/>
    <w:qFormat/>
    <w:rsid w:val="00317AFC"/>
    <w:pPr>
      <w:ind w:left="720"/>
    </w:pPr>
  </w:style>
  <w:style w:type="character" w:styleId="ROQHeading1Char" w:customStyle="1">
    <w:name w:val="ROQ Heading 1 Char"/>
    <w:basedOn w:val="DefaultParagraphFont"/>
    <w:link w:val="ROQHeading1"/>
    <w:uiPriority w:val="99"/>
    <w:locked/>
    <w:rsid w:val="00317AFC"/>
    <w:rPr>
      <w:rFonts w:ascii="Arial" w:hAnsi="Arial" w:cs="Arial"/>
      <w:b/>
      <w:sz w:val="26"/>
      <w:szCs w:val="26"/>
    </w:rPr>
  </w:style>
  <w:style w:type="paragraph" w:styleId="ROQHeading2" w:customStyle="1">
    <w:name w:val="ROQ Heading 2"/>
    <w:basedOn w:val="ListParagraph"/>
    <w:next w:val="Normal"/>
    <w:link w:val="ROQHeading2Char"/>
    <w:uiPriority w:val="99"/>
    <w:rsid w:val="00317AFC"/>
    <w:pPr>
      <w:keepNext/>
      <w:numPr>
        <w:ilvl w:val="1"/>
        <w:numId w:val="3"/>
      </w:numPr>
      <w:spacing w:before="240" w:after="120" w:line="360" w:lineRule="auto"/>
      <w:contextualSpacing/>
      <w:outlineLvl w:val="1"/>
    </w:pPr>
    <w:rPr>
      <w:rFonts w:cs="Arial"/>
      <w:b/>
    </w:rPr>
  </w:style>
  <w:style w:type="character" w:styleId="ROQHeading2Char" w:customStyle="1">
    <w:name w:val="ROQ Heading 2 Char"/>
    <w:basedOn w:val="DefaultParagraphFont"/>
    <w:link w:val="ROQHeading2"/>
    <w:uiPriority w:val="99"/>
    <w:locked/>
    <w:rsid w:val="00317AFC"/>
    <w:rPr>
      <w:rFonts w:ascii="Arial" w:hAnsi="Arial" w:cs="Arial"/>
      <w:b/>
      <w:sz w:val="18"/>
      <w:lang w:eastAsia="en-US"/>
    </w:rPr>
  </w:style>
  <w:style w:type="paragraph" w:styleId="ROQHeading3" w:customStyle="1">
    <w:name w:val="ROQ Heading 3"/>
    <w:basedOn w:val="ListParagraph"/>
    <w:next w:val="Normal"/>
    <w:link w:val="ROQHeading3Char"/>
    <w:uiPriority w:val="99"/>
    <w:rsid w:val="00317AFC"/>
    <w:pPr>
      <w:keepNext/>
      <w:numPr>
        <w:ilvl w:val="2"/>
        <w:numId w:val="3"/>
      </w:numPr>
      <w:spacing w:before="240" w:after="120" w:line="360" w:lineRule="auto"/>
      <w:contextualSpacing/>
      <w:outlineLvl w:val="2"/>
    </w:pPr>
    <w:rPr>
      <w:rFonts w:cs="Arial"/>
      <w:b/>
      <w:szCs w:val="18"/>
    </w:rPr>
  </w:style>
  <w:style w:type="character" w:styleId="ROQHeading3Char" w:customStyle="1">
    <w:name w:val="ROQ Heading 3 Char"/>
    <w:basedOn w:val="DefaultParagraphFont"/>
    <w:link w:val="ROQHeading3"/>
    <w:uiPriority w:val="99"/>
    <w:locked/>
    <w:rsid w:val="00317AFC"/>
    <w:rPr>
      <w:rFonts w:ascii="Arial" w:hAnsi="Arial" w:cs="Arial"/>
      <w:b/>
      <w:sz w:val="18"/>
      <w:szCs w:val="18"/>
    </w:rPr>
  </w:style>
  <w:style w:type="paragraph" w:styleId="ROQBullet1" w:customStyle="1">
    <w:name w:val="ROQ Bullet 1"/>
    <w:basedOn w:val="ListParagraph"/>
    <w:link w:val="ROQBullet1Char"/>
    <w:uiPriority w:val="99"/>
    <w:rsid w:val="00317AFC"/>
    <w:pPr>
      <w:numPr>
        <w:numId w:val="5"/>
      </w:numPr>
      <w:spacing w:after="120" w:line="360" w:lineRule="auto"/>
      <w:contextualSpacing/>
    </w:pPr>
    <w:rPr>
      <w:rFonts w:cs="Arial"/>
      <w:szCs w:val="18"/>
    </w:rPr>
  </w:style>
  <w:style w:type="character" w:styleId="ROQBullet1Char" w:customStyle="1">
    <w:name w:val="ROQ Bullet 1 Char"/>
    <w:basedOn w:val="DefaultParagraphFont"/>
    <w:link w:val="ROQBullet1"/>
    <w:uiPriority w:val="99"/>
    <w:locked/>
    <w:rsid w:val="00317AFC"/>
    <w:rPr>
      <w:rFonts w:ascii="Arial" w:hAnsi="Arial" w:cs="Arial"/>
      <w:sz w:val="18"/>
      <w:szCs w:val="18"/>
    </w:rPr>
  </w:style>
  <w:style w:type="paragraph" w:styleId="ROQBullet2" w:customStyle="1">
    <w:name w:val="ROQ Bullet 2"/>
    <w:basedOn w:val="ListParagraph"/>
    <w:link w:val="ROQBullet2Char"/>
    <w:uiPriority w:val="99"/>
    <w:rsid w:val="00317AFC"/>
    <w:pPr>
      <w:numPr>
        <w:ilvl w:val="1"/>
        <w:numId w:val="5"/>
      </w:numPr>
      <w:spacing w:after="120" w:line="360" w:lineRule="auto"/>
      <w:contextualSpacing/>
    </w:pPr>
    <w:rPr>
      <w:rFonts w:cs="Arial"/>
      <w:szCs w:val="18"/>
    </w:rPr>
  </w:style>
  <w:style w:type="character" w:styleId="ROQBullet2Char" w:customStyle="1">
    <w:name w:val="ROQ Bullet 2 Char"/>
    <w:basedOn w:val="DefaultParagraphFont"/>
    <w:link w:val="ROQBullet2"/>
    <w:uiPriority w:val="99"/>
    <w:locked/>
    <w:rsid w:val="00317AFC"/>
    <w:rPr>
      <w:rFonts w:ascii="Arial" w:hAnsi="Arial" w:cs="Arial"/>
      <w:sz w:val="18"/>
      <w:szCs w:val="18"/>
    </w:rPr>
  </w:style>
  <w:style w:type="paragraph" w:styleId="ROQBullet3" w:customStyle="1">
    <w:name w:val="ROQ Bullet 3"/>
    <w:basedOn w:val="ListParagraph"/>
    <w:link w:val="ROQBullet3Char"/>
    <w:uiPriority w:val="99"/>
    <w:rsid w:val="00317AFC"/>
    <w:pPr>
      <w:numPr>
        <w:ilvl w:val="2"/>
        <w:numId w:val="5"/>
      </w:numPr>
      <w:spacing w:after="120" w:line="360" w:lineRule="auto"/>
      <w:contextualSpacing/>
    </w:pPr>
    <w:rPr>
      <w:rFonts w:cs="Arial"/>
      <w:noProof/>
      <w:szCs w:val="18"/>
      <w:lang w:eastAsia="en-GB"/>
    </w:rPr>
  </w:style>
  <w:style w:type="character" w:styleId="ROQBullet3Char" w:customStyle="1">
    <w:name w:val="ROQ Bullet 3 Char"/>
    <w:basedOn w:val="DefaultParagraphFont"/>
    <w:link w:val="ROQBullet3"/>
    <w:uiPriority w:val="99"/>
    <w:locked/>
    <w:rsid w:val="00317AFC"/>
    <w:rPr>
      <w:rFonts w:ascii="Arial" w:hAnsi="Arial" w:cs="Arial"/>
      <w:noProof/>
      <w:sz w:val="18"/>
      <w:szCs w:val="18"/>
      <w:lang w:eastAsia="en-GB"/>
    </w:rPr>
  </w:style>
  <w:style w:type="paragraph" w:styleId="BalloonText">
    <w:name w:val="Balloon Text"/>
    <w:basedOn w:val="Normal"/>
    <w:link w:val="BalloonTextChar"/>
    <w:uiPriority w:val="99"/>
    <w:rsid w:val="00317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locked/>
    <w:rsid w:val="00317AFC"/>
    <w:rPr>
      <w:rFonts w:ascii="Tahoma" w:hAnsi="Tahoma" w:cs="Tahoma"/>
      <w:sz w:val="16"/>
      <w:szCs w:val="16"/>
    </w:rPr>
  </w:style>
  <w:style w:type="paragraph" w:styleId="ROQMinorHeading" w:customStyle="1">
    <w:name w:val="ROQ Minor Heading"/>
    <w:basedOn w:val="Normal"/>
    <w:link w:val="ROQMinorHeadingChar"/>
    <w:uiPriority w:val="99"/>
    <w:rsid w:val="00317AFC"/>
    <w:pPr>
      <w:keepNext/>
      <w:spacing w:before="60"/>
    </w:pPr>
    <w:rPr>
      <w:b/>
    </w:rPr>
  </w:style>
  <w:style w:type="character" w:styleId="ROQMinorHeadingChar" w:customStyle="1">
    <w:name w:val="ROQ Minor Heading Char"/>
    <w:basedOn w:val="DefaultParagraphFont"/>
    <w:link w:val="ROQMinorHeading"/>
    <w:uiPriority w:val="99"/>
    <w:locked/>
    <w:rsid w:val="00317AFC"/>
    <w:rPr>
      <w:rFonts w:ascii="Arial" w:hAnsi="Arial" w:cs="Times New Roman"/>
      <w:b/>
      <w:sz w:val="18"/>
    </w:rPr>
  </w:style>
  <w:style w:type="character" w:styleId="ROQDocTitleChar" w:customStyle="1">
    <w:name w:val="ROQ Doc Title Char"/>
    <w:basedOn w:val="DefaultParagraphFont"/>
    <w:link w:val="ROQDocTitle"/>
    <w:uiPriority w:val="99"/>
    <w:locked/>
    <w:rsid w:val="00317AFC"/>
    <w:rPr>
      <w:rFonts w:ascii="Arial" w:hAnsi="Arial" w:cs="Times New Roman"/>
      <w:b/>
      <w:sz w:val="30"/>
    </w:rPr>
  </w:style>
  <w:style w:type="paragraph" w:styleId="ROQDocSubHeading" w:customStyle="1">
    <w:name w:val="ROQ Doc Sub Heading"/>
    <w:basedOn w:val="ROQDocTitle"/>
    <w:link w:val="ROQDocSubHeadingChar"/>
    <w:uiPriority w:val="99"/>
    <w:rsid w:val="00317AFC"/>
    <w:rPr>
      <w:b w:val="0"/>
      <w:sz w:val="22"/>
    </w:rPr>
  </w:style>
  <w:style w:type="character" w:styleId="ROQDocSubHeadingChar" w:customStyle="1">
    <w:name w:val="ROQ Doc Sub Heading Char"/>
    <w:basedOn w:val="ROQDocTitleChar"/>
    <w:link w:val="ROQDocSubHeading"/>
    <w:uiPriority w:val="99"/>
    <w:locked/>
    <w:rsid w:val="00317AFC"/>
    <w:rPr>
      <w:rFonts w:ascii="Arial" w:hAnsi="Arial" w:cs="Times New Roman"/>
      <w:b/>
      <w:sz w:val="30"/>
    </w:rPr>
  </w:style>
  <w:style w:type="character" w:styleId="ROQTableHeadingChar" w:customStyle="1">
    <w:name w:val="ROQ Table Heading Char"/>
    <w:basedOn w:val="DefaultParagraphFont"/>
    <w:link w:val="ROQTableHeading"/>
    <w:uiPriority w:val="99"/>
    <w:locked/>
    <w:rsid w:val="00317AFC"/>
    <w:rPr>
      <w:rFonts w:ascii="Arial" w:hAnsi="Arial" w:cs="Times New Roman"/>
      <w:b/>
      <w:color w:val="FFFFFF"/>
      <w:sz w:val="18"/>
    </w:rPr>
  </w:style>
  <w:style w:type="character" w:styleId="ROQTableEntryChar" w:customStyle="1">
    <w:name w:val="ROQ Table Entry Char"/>
    <w:basedOn w:val="DefaultParagraphFont"/>
    <w:link w:val="ROQTableEntry"/>
    <w:uiPriority w:val="99"/>
    <w:locked/>
    <w:rsid w:val="00317AFC"/>
    <w:rPr>
      <w:rFonts w:ascii="Arial" w:hAnsi="Arial" w:cs="Times New Roman"/>
      <w:sz w:val="18"/>
    </w:rPr>
  </w:style>
  <w:style w:type="paragraph" w:styleId="ROQExplanationText" w:customStyle="1">
    <w:name w:val="ROQ Explanation Text"/>
    <w:basedOn w:val="Normal"/>
    <w:link w:val="ROQExplanationTextChar"/>
    <w:uiPriority w:val="99"/>
    <w:rsid w:val="00317AFC"/>
    <w:rPr>
      <w:i/>
      <w:color w:val="404040"/>
    </w:rPr>
  </w:style>
  <w:style w:type="paragraph" w:styleId="ROQExplanationBullets" w:customStyle="1">
    <w:name w:val="ROQ Explanation Bullets"/>
    <w:basedOn w:val="ROQBullet1"/>
    <w:link w:val="ROQExplanationBulletsChar"/>
    <w:uiPriority w:val="99"/>
    <w:rsid w:val="00317AFC"/>
    <w:rPr>
      <w:i/>
      <w:color w:val="404040"/>
    </w:rPr>
  </w:style>
  <w:style w:type="character" w:styleId="ROQExplanationTextChar" w:customStyle="1">
    <w:name w:val="ROQ Explanation Text Char"/>
    <w:basedOn w:val="DefaultParagraphFont"/>
    <w:link w:val="ROQExplanationText"/>
    <w:uiPriority w:val="99"/>
    <w:locked/>
    <w:rsid w:val="00317AFC"/>
    <w:rPr>
      <w:rFonts w:ascii="Arial" w:hAnsi="Arial" w:cs="Times New Roman"/>
      <w:i/>
      <w:color w:val="404040"/>
      <w:sz w:val="18"/>
    </w:rPr>
  </w:style>
  <w:style w:type="character" w:styleId="ROQExplanationBulletsChar" w:customStyle="1">
    <w:name w:val="ROQ Explanation Bullets Char"/>
    <w:basedOn w:val="ROQBullet1Char"/>
    <w:link w:val="ROQExplanationBullets"/>
    <w:uiPriority w:val="99"/>
    <w:locked/>
    <w:rsid w:val="00317AFC"/>
    <w:rPr>
      <w:rFonts w:ascii="Arial" w:hAnsi="Arial" w:cs="Arial"/>
      <w:i/>
      <w:color w:val="404040"/>
      <w:sz w:val="18"/>
      <w:szCs w:val="18"/>
    </w:rPr>
  </w:style>
  <w:style w:type="table" w:styleId="ROQTablewithHeadings" w:customStyle="1">
    <w:name w:val="ROQ Table with Headings"/>
    <w:uiPriority w:val="99"/>
    <w:rsid w:val="00317AFC"/>
    <w:pPr>
      <w:spacing w:before="60" w:after="60" w:line="260" w:lineRule="exact"/>
    </w:pPr>
    <w:rPr>
      <w:rFonts w:ascii="Arial" w:hAnsi="Arial"/>
      <w:sz w:val="18"/>
      <w:szCs w:val="20"/>
      <w:lang w:val="en-US" w:eastAsia="en-US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60" w:lineRule="exact"/>
      </w:pPr>
      <w:rPr>
        <w:rFonts w:ascii="Arial" w:hAnsi="Arial" w:cs="Times New Roman"/>
        <w:b/>
        <w:sz w:val="18"/>
      </w:rPr>
      <w:tblPr/>
      <w:trPr>
        <w:tblHeader/>
      </w:trPr>
      <w:tcPr>
        <w:tcBorders>
          <w:insideV w:val="single" w:color="FFFFFF" w:sz="4" w:space="0"/>
        </w:tcBorders>
        <w:shd w:val="clear" w:color="auto" w:fill="000000"/>
      </w:tcPr>
    </w:tblStylePr>
  </w:style>
  <w:style w:type="paragraph" w:styleId="ROQNumbered" w:customStyle="1">
    <w:name w:val="ROQ Numbered"/>
    <w:basedOn w:val="ListParagraph"/>
    <w:uiPriority w:val="99"/>
    <w:rsid w:val="00317AFC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hyperlink" Target="http://localhost:8080" TargetMode="External" Id="rId18" /><Relationship Type="http://schemas.openxmlformats.org/officeDocument/2006/relationships/customXml" Target="../customXml/item3.xml" Id="rId3" /><Relationship Type="http://schemas.openxmlformats.org/officeDocument/2006/relationships/header" Target="header5.xml" Id="rId21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hyperlink" Target="http://localhost:8080/login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://localhost:8080" TargetMode="External" Id="rId16" /><Relationship Type="http://schemas.openxmlformats.org/officeDocument/2006/relationships/footer" Target="footer4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theme" Target="theme/theme1.xml" Id="rId24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fontTable" Target="fontTable.xml" Id="rId23" /><Relationship Type="http://schemas.openxmlformats.org/officeDocument/2006/relationships/header" Target="header1.xml" Id="rId10" /><Relationship Type="http://schemas.openxmlformats.org/officeDocument/2006/relationships/header" Target="header4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footer" Target="footer5.xml" Id="rId22" /><Relationship Type="http://schemas.microsoft.com/office/2020/10/relationships/intelligence" Target="intelligence2.xml" Id="R97959541d5ea4df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z\Desktop\Credersi-vend%20Test%20Script%20Exa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CEDDB46CDD684A82160EA59B4B232A" ma:contentTypeVersion="13" ma:contentTypeDescription="Create a new document." ma:contentTypeScope="" ma:versionID="93f26bc38a2e1d3ed5d1359ea656fa72">
  <xsd:schema xmlns:xsd="http://www.w3.org/2001/XMLSchema" xmlns:xs="http://www.w3.org/2001/XMLSchema" xmlns:p="http://schemas.microsoft.com/office/2006/metadata/properties" xmlns:ns2="a70c8d82-846b-4982-9085-68cde15b65e1" xmlns:ns3="25ee2663-a744-43a5-a67c-3944b3209eda" targetNamespace="http://schemas.microsoft.com/office/2006/metadata/properties" ma:root="true" ma:fieldsID="c5cdff0f2790069f31e87c900d75b1a6" ns2:_="" ns3:_="">
    <xsd:import namespace="a70c8d82-846b-4982-9085-68cde15b65e1"/>
    <xsd:import namespace="25ee2663-a744-43a5-a67c-3944b3209e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c8d82-846b-4982-9085-68cde15b65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e2663-a744-43a5-a67c-3944b3209ed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D28E54-C0A4-4489-8932-A0C0B7881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220B8E-C6C5-448E-BDE2-11D5FFA2A6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0c8d82-846b-4982-9085-68cde15b65e1"/>
    <ds:schemaRef ds:uri="25ee2663-a744-43a5-a67c-3944b3209e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8F06AA-8D73-4CA4-9BE5-218C66EF00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Credersi-vend Test Script Example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floz</dc:creator>
  <keywords/>
  <dc:description/>
  <lastModifiedBy>Adedapo Adeseye</lastModifiedBy>
  <revision>3</revision>
  <lastPrinted>2007-04-05T11:41:00.0000000Z</lastPrinted>
  <dcterms:created xsi:type="dcterms:W3CDTF">2021-12-21T11:58:00.0000000Z</dcterms:created>
  <dcterms:modified xsi:type="dcterms:W3CDTF">2021-12-22T11:33:25.1141383Z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0x01010084CEDDB46CDD684A82160EA59B4B232A</vt:lpwstr>
  </property>
</Properties>
</file>